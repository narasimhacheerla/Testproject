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5219"/>
        <w:gridCol w:w="2161"/>
      </w:tblGrid>
      <w:tr w:rsidR="000A6D54" w:rsidTr="001F0480">
        <w:trPr>
          <w:trHeight w:val="151"/>
        </w:trPr>
        <w:sdt>
          <w:sdtPr>
            <w:alias w:val="Author"/>
            <w:id w:val="93044407"/>
            <w:placeholder>
              <w:docPart w:val="3EBD6737B7E44EB6ACED9F83E2B57A6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7380" w:type="dxa"/>
                <w:gridSpan w:val="2"/>
                <w:tcMar>
                  <w:bottom w:w="0" w:type="dxa"/>
                </w:tcMar>
                <w:vAlign w:val="center"/>
              </w:tcPr>
              <w:p w:rsidR="000A6D54" w:rsidRDefault="00E758A8" w:rsidP="00E758A8">
                <w:pPr>
                  <w:pStyle w:val="YourName"/>
                </w:pPr>
                <w:r>
                  <w:rPr>
                    <w:lang w:val="en-IN"/>
                  </w:rPr>
                  <w:t>Sneh Bhadranavar</w:t>
                </w:r>
              </w:p>
            </w:tc>
          </w:sdtContent>
        </w:sdt>
      </w:tr>
      <w:tr w:rsidR="000A6D54" w:rsidTr="001F0480">
        <w:trPr>
          <w:trHeight w:val="22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0A6D54" w:rsidRDefault="00E758A8" w:rsidP="00E758A8">
            <w:pPr>
              <w:pStyle w:val="ResumeBodyText"/>
            </w:pPr>
            <w:r>
              <w:t>57 Coundon Road</w:t>
            </w:r>
            <w:r w:rsidR="005B16D9">
              <w:t xml:space="preserve"> | </w:t>
            </w:r>
            <w:r>
              <w:t>Coventry, CV1 4AR</w:t>
            </w:r>
            <w:r w:rsidR="005B16D9">
              <w:t xml:space="preserve"> | </w:t>
            </w:r>
            <w:r>
              <w:t>07435443364</w:t>
            </w:r>
            <w:r w:rsidR="005B16D9">
              <w:t xml:space="preserve"> | </w:t>
            </w:r>
            <w:hyperlink r:id="rId9" w:history="1">
              <w:r w:rsidRPr="008B4B82">
                <w:rPr>
                  <w:rStyle w:val="Hyperlink"/>
                </w:rPr>
                <w:t>sayya_89@yahoo.in</w:t>
              </w:r>
            </w:hyperlink>
          </w:p>
        </w:tc>
      </w:tr>
      <w:tr w:rsidR="000A6D54" w:rsidTr="001F0480">
        <w:trPr>
          <w:trHeight w:val="295"/>
        </w:trPr>
        <w:tc>
          <w:tcPr>
            <w:tcW w:w="7380" w:type="dxa"/>
            <w:gridSpan w:val="2"/>
          </w:tcPr>
          <w:p w:rsidR="000A6D54" w:rsidRDefault="000A6D54"/>
        </w:tc>
      </w:tr>
      <w:tr w:rsidR="000A6D54" w:rsidTr="001F0480">
        <w:trPr>
          <w:trHeight w:val="16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0A6D54" w:rsidRDefault="005B16D9">
            <w:pPr>
              <w:pStyle w:val="SectionHeading"/>
            </w:pPr>
            <w:r>
              <w:t>Objective</w:t>
            </w:r>
          </w:p>
        </w:tc>
      </w:tr>
      <w:tr w:rsidR="000A6D54" w:rsidTr="001F0480">
        <w:trPr>
          <w:trHeight w:val="144"/>
        </w:trPr>
        <w:tc>
          <w:tcPr>
            <w:tcW w:w="7380" w:type="dxa"/>
            <w:gridSpan w:val="2"/>
            <w:tcMar>
              <w:bottom w:w="230" w:type="dxa"/>
            </w:tcMar>
          </w:tcPr>
          <w:p w:rsidR="000A6D54" w:rsidRDefault="00E758A8" w:rsidP="00C4768B">
            <w:pPr>
              <w:pStyle w:val="ResumeBodyText"/>
            </w:pPr>
            <w:r>
              <w:t>A web development position w</w:t>
            </w:r>
            <w:r w:rsidR="00C4768B">
              <w:t xml:space="preserve">here </w:t>
            </w:r>
            <w:r>
              <w:t>creativ</w:t>
            </w:r>
            <w:r w:rsidR="00C4768B">
              <w:t>ity is a need</w:t>
            </w:r>
            <w:r>
              <w:t>.</w:t>
            </w:r>
          </w:p>
        </w:tc>
      </w:tr>
      <w:tr w:rsidR="00256B9E" w:rsidTr="001F0480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256B9E" w:rsidRDefault="00256B9E" w:rsidP="00E30694">
            <w:pPr>
              <w:pStyle w:val="SectionHeading"/>
            </w:pPr>
            <w:r>
              <w:t>Skills &amp; Abilities</w:t>
            </w:r>
          </w:p>
        </w:tc>
      </w:tr>
      <w:tr w:rsidR="00256B9E" w:rsidTr="001F0480">
        <w:trPr>
          <w:trHeight w:val="22"/>
        </w:trPr>
        <w:tc>
          <w:tcPr>
            <w:tcW w:w="5219" w:type="dxa"/>
            <w:tcMar>
              <w:top w:w="29" w:type="dxa"/>
              <w:bottom w:w="29" w:type="dxa"/>
            </w:tcMar>
          </w:tcPr>
          <w:p w:rsidR="00256B9E" w:rsidRDefault="00256B9E" w:rsidP="00E30694">
            <w:pPr>
              <w:pStyle w:val="ResumeBodyText"/>
            </w:pPr>
            <w:r>
              <w:t>Technology</w:t>
            </w:r>
          </w:p>
        </w:tc>
        <w:tc>
          <w:tcPr>
            <w:tcW w:w="2161" w:type="dxa"/>
            <w:tcMar>
              <w:top w:w="29" w:type="dxa"/>
              <w:bottom w:w="29" w:type="dxa"/>
            </w:tcMar>
          </w:tcPr>
          <w:p w:rsidR="00256B9E" w:rsidRDefault="00256B9E" w:rsidP="00E30694">
            <w:pPr>
              <w:pStyle w:val="ResumeBodyText"/>
            </w:pPr>
          </w:p>
        </w:tc>
      </w:tr>
      <w:tr w:rsidR="00256B9E" w:rsidTr="001F0480">
        <w:trPr>
          <w:trHeight w:val="535"/>
        </w:trPr>
        <w:tc>
          <w:tcPr>
            <w:tcW w:w="7380" w:type="dxa"/>
            <w:gridSpan w:val="2"/>
            <w:tcMar>
              <w:bottom w:w="29" w:type="dxa"/>
            </w:tcMar>
          </w:tcPr>
          <w:p w:rsidR="00256B9E" w:rsidRDefault="00256B9E" w:rsidP="00E30694">
            <w:pPr>
              <w:pStyle w:val="Description"/>
            </w:pPr>
            <w:r>
              <w:t>Programming languages: Perl, PHP, HTML, XML.</w:t>
            </w:r>
          </w:p>
          <w:p w:rsidR="00256B9E" w:rsidRDefault="00256B9E" w:rsidP="00E30694">
            <w:pPr>
              <w:pStyle w:val="Description"/>
            </w:pPr>
            <w:r>
              <w:t>Database: SQL (using Oracle).</w:t>
            </w:r>
          </w:p>
        </w:tc>
      </w:tr>
      <w:tr w:rsidR="00256B9E" w:rsidTr="001F0480">
        <w:trPr>
          <w:trHeight w:val="144"/>
        </w:trPr>
        <w:tc>
          <w:tcPr>
            <w:tcW w:w="5219" w:type="dxa"/>
            <w:tcMar>
              <w:bottom w:w="29" w:type="dxa"/>
            </w:tcMar>
          </w:tcPr>
          <w:p w:rsidR="00256B9E" w:rsidRDefault="00256B9E" w:rsidP="00E30694">
            <w:pPr>
              <w:pStyle w:val="ResumeBodyText"/>
            </w:pPr>
            <w:r>
              <w:t>Leadership</w:t>
            </w:r>
          </w:p>
        </w:tc>
        <w:tc>
          <w:tcPr>
            <w:tcW w:w="2161" w:type="dxa"/>
            <w:tcMar>
              <w:bottom w:w="29" w:type="dxa"/>
            </w:tcMar>
          </w:tcPr>
          <w:p w:rsidR="00256B9E" w:rsidRDefault="00256B9E" w:rsidP="00E30694">
            <w:pPr>
              <w:pStyle w:val="ResumeBodyText"/>
            </w:pPr>
          </w:p>
        </w:tc>
      </w:tr>
      <w:tr w:rsidR="00256B9E" w:rsidTr="001F0480">
        <w:trPr>
          <w:trHeight w:val="22"/>
        </w:trPr>
        <w:tc>
          <w:tcPr>
            <w:tcW w:w="7380" w:type="dxa"/>
            <w:gridSpan w:val="2"/>
          </w:tcPr>
          <w:p w:rsidR="00256B9E" w:rsidRDefault="00256B9E" w:rsidP="00E30694">
            <w:pPr>
              <w:pStyle w:val="Description"/>
            </w:pPr>
            <w:r>
              <w:t xml:space="preserve">Organized and conducted project meetings, for design and implementation, which lead to a successful </w:t>
            </w:r>
            <w:r w:rsidR="002E7F5E">
              <w:t>web</w:t>
            </w:r>
            <w:r w:rsidR="00806160">
              <w:t>site</w:t>
            </w:r>
            <w:r w:rsidR="002E7F5E">
              <w:t xml:space="preserve"> </w:t>
            </w:r>
            <w:r>
              <w:t>project during University.</w:t>
            </w:r>
          </w:p>
          <w:p w:rsidR="00256B9E" w:rsidRDefault="00256B9E" w:rsidP="00E30694">
            <w:pPr>
              <w:pStyle w:val="Description"/>
            </w:pPr>
            <w:r>
              <w:t>The project was very much appreciated by Professors/lecturers.</w:t>
            </w:r>
          </w:p>
        </w:tc>
      </w:tr>
      <w:tr w:rsidR="00256B9E" w:rsidTr="001F0480">
        <w:trPr>
          <w:trHeight w:val="144"/>
        </w:trPr>
        <w:tc>
          <w:tcPr>
            <w:tcW w:w="5219" w:type="dxa"/>
            <w:tcMar>
              <w:bottom w:w="29" w:type="dxa"/>
            </w:tcMar>
          </w:tcPr>
          <w:p w:rsidR="00256B9E" w:rsidRDefault="00256B9E" w:rsidP="00E30694">
            <w:pPr>
              <w:pStyle w:val="ResumeBodyText"/>
            </w:pPr>
            <w:r>
              <w:t>Communication</w:t>
            </w:r>
          </w:p>
        </w:tc>
        <w:tc>
          <w:tcPr>
            <w:tcW w:w="2161" w:type="dxa"/>
            <w:tcMar>
              <w:bottom w:w="29" w:type="dxa"/>
            </w:tcMar>
          </w:tcPr>
          <w:p w:rsidR="00256B9E" w:rsidRDefault="00256B9E" w:rsidP="00E30694">
            <w:pPr>
              <w:pStyle w:val="ResumeBodyText"/>
            </w:pPr>
          </w:p>
        </w:tc>
      </w:tr>
      <w:tr w:rsidR="00256B9E" w:rsidTr="001F0480">
        <w:trPr>
          <w:trHeight w:val="22"/>
        </w:trPr>
        <w:tc>
          <w:tcPr>
            <w:tcW w:w="7380" w:type="dxa"/>
            <w:gridSpan w:val="2"/>
          </w:tcPr>
          <w:p w:rsidR="00256B9E" w:rsidRDefault="00256B9E" w:rsidP="00E30694">
            <w:pPr>
              <w:pStyle w:val="Description"/>
            </w:pPr>
            <w:r>
              <w:t>Instrumental in communicating with local businesses/ agencies for promoting university events, raise funds, advertisements, etc.</w:t>
            </w:r>
          </w:p>
          <w:p w:rsidR="00256B9E" w:rsidRDefault="00256B9E" w:rsidP="00E30694">
            <w:pPr>
              <w:pStyle w:val="Description"/>
            </w:pPr>
            <w:r>
              <w:t>Team working abilities during managing cultural event</w:t>
            </w:r>
            <w:r w:rsidR="00856B8E">
              <w:t>s</w:t>
            </w:r>
            <w:r>
              <w:t>.</w:t>
            </w:r>
          </w:p>
        </w:tc>
      </w:tr>
      <w:tr w:rsidR="00256B9E" w:rsidTr="001F0480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</w:tcPr>
          <w:p w:rsidR="00256B9E" w:rsidRDefault="00256B9E" w:rsidP="00E30694">
            <w:pPr>
              <w:pStyle w:val="SectionHeading"/>
            </w:pPr>
            <w:r>
              <w:t>Experience</w:t>
            </w:r>
          </w:p>
        </w:tc>
      </w:tr>
      <w:tr w:rsidR="00256B9E" w:rsidTr="001F0480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256B9E" w:rsidRDefault="00256B9E" w:rsidP="00E30694">
            <w:pPr>
              <w:pStyle w:val="ResumeBodyText"/>
            </w:pPr>
            <w:r>
              <w:t>Software development and programming</w:t>
            </w:r>
          </w:p>
          <w:p w:rsidR="00256B9E" w:rsidRDefault="00256B9E" w:rsidP="00E30694">
            <w:pPr>
              <w:pStyle w:val="Italics"/>
            </w:pPr>
            <w:r>
              <w:t>Bachelors degree project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256B9E" w:rsidRDefault="00256B9E" w:rsidP="00E30694">
            <w:pPr>
              <w:pStyle w:val="Dates"/>
            </w:pPr>
            <w:r>
              <w:t>July 2009 to Jan 2010</w:t>
            </w:r>
          </w:p>
        </w:tc>
      </w:tr>
      <w:tr w:rsidR="00256B9E" w:rsidTr="001F0480">
        <w:trPr>
          <w:trHeight w:val="22"/>
        </w:trPr>
        <w:tc>
          <w:tcPr>
            <w:tcW w:w="7380" w:type="dxa"/>
            <w:gridSpan w:val="2"/>
            <w:shd w:val="clear" w:color="auto" w:fill="auto"/>
          </w:tcPr>
          <w:p w:rsidR="00256B9E" w:rsidRDefault="00256B9E" w:rsidP="00E30694">
            <w:pPr>
              <w:pStyle w:val="Description"/>
            </w:pPr>
            <w:r>
              <w:t>Designed web pages using HTML. Backend programming using Perl, PHP.</w:t>
            </w:r>
          </w:p>
          <w:p w:rsidR="00256B9E" w:rsidRDefault="00256B9E" w:rsidP="00E30694">
            <w:pPr>
              <w:pStyle w:val="Description"/>
            </w:pPr>
            <w:r>
              <w:t>Requirements defining, website design navigation and team leadership.</w:t>
            </w:r>
          </w:p>
        </w:tc>
      </w:tr>
      <w:tr w:rsidR="00256B9E" w:rsidTr="001F0480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256B9E" w:rsidRDefault="00256B9E" w:rsidP="00E30694">
            <w:pPr>
              <w:pStyle w:val="ResumeBodyText"/>
            </w:pPr>
            <w:r>
              <w:t>Active Team member, Organizing committee</w:t>
            </w:r>
          </w:p>
          <w:p w:rsidR="00256B9E" w:rsidRDefault="00256B9E" w:rsidP="00E30694">
            <w:pPr>
              <w:pStyle w:val="Italics"/>
            </w:pPr>
            <w:r>
              <w:t>University Farewell event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256B9E" w:rsidRDefault="00256B9E" w:rsidP="00E30694">
            <w:pPr>
              <w:pStyle w:val="Dates"/>
            </w:pPr>
            <w:r>
              <w:t>April 2009 to May 2009</w:t>
            </w:r>
          </w:p>
        </w:tc>
      </w:tr>
      <w:tr w:rsidR="00256B9E" w:rsidTr="001F0480">
        <w:trPr>
          <w:trHeight w:val="22"/>
        </w:trPr>
        <w:tc>
          <w:tcPr>
            <w:tcW w:w="7380" w:type="dxa"/>
            <w:gridSpan w:val="2"/>
            <w:shd w:val="clear" w:color="auto" w:fill="auto"/>
          </w:tcPr>
          <w:p w:rsidR="00256B9E" w:rsidRDefault="00256B9E" w:rsidP="00E30694">
            <w:pPr>
              <w:pStyle w:val="Description"/>
            </w:pPr>
            <w:r>
              <w:t>Responsible for raising funds for farewell event conducted in residential campus.</w:t>
            </w:r>
          </w:p>
          <w:p w:rsidR="00256B9E" w:rsidRDefault="00256B9E" w:rsidP="00E30694">
            <w:pPr>
              <w:pStyle w:val="Description"/>
            </w:pPr>
            <w:r>
              <w:t xml:space="preserve">Took responsibility as the Finance and monetary manager. </w:t>
            </w:r>
          </w:p>
          <w:p w:rsidR="00256B9E" w:rsidRDefault="00256B9E" w:rsidP="00E30694">
            <w:pPr>
              <w:pStyle w:val="Description"/>
            </w:pPr>
            <w:r>
              <w:t>Team leader for organizing and decorating the premises and managing ambience during event.</w:t>
            </w:r>
          </w:p>
        </w:tc>
      </w:tr>
      <w:tr w:rsidR="000A6D54" w:rsidTr="001F0480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0A6D54" w:rsidRDefault="005B16D9">
            <w:pPr>
              <w:pStyle w:val="SectionHeading"/>
            </w:pPr>
            <w:r>
              <w:t>Education</w:t>
            </w:r>
          </w:p>
        </w:tc>
      </w:tr>
      <w:tr w:rsidR="002172A7" w:rsidTr="001F0480">
        <w:trPr>
          <w:trHeight w:val="22"/>
        </w:trPr>
        <w:tc>
          <w:tcPr>
            <w:tcW w:w="5219" w:type="dxa"/>
            <w:tcMar>
              <w:bottom w:w="29" w:type="dxa"/>
            </w:tcMar>
          </w:tcPr>
          <w:p w:rsidR="002172A7" w:rsidRDefault="002172A7" w:rsidP="00747908">
            <w:pPr>
              <w:pStyle w:val="ResumeBodyText"/>
            </w:pPr>
            <w:r>
              <w:t>Pre University College (Equivalent to A-levels)</w:t>
            </w:r>
          </w:p>
          <w:p w:rsidR="002172A7" w:rsidRDefault="002172A7" w:rsidP="00747908">
            <w:pPr>
              <w:pStyle w:val="Italics"/>
              <w:rPr>
                <w:i w:val="0"/>
              </w:rPr>
            </w:pPr>
            <w:r>
              <w:t>SRA Pre University College, Banhatti, Karnataka, India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2172A7" w:rsidRDefault="0045246F" w:rsidP="00747908">
            <w:pPr>
              <w:pStyle w:val="Dates"/>
            </w:pPr>
            <w:r>
              <w:t>May 2006</w:t>
            </w:r>
          </w:p>
        </w:tc>
      </w:tr>
      <w:tr w:rsidR="00600186" w:rsidTr="001F0480">
        <w:trPr>
          <w:trHeight w:val="535"/>
        </w:trPr>
        <w:tc>
          <w:tcPr>
            <w:tcW w:w="7380" w:type="dxa"/>
            <w:gridSpan w:val="2"/>
            <w:tcMar>
              <w:bottom w:w="29" w:type="dxa"/>
            </w:tcMar>
          </w:tcPr>
          <w:p w:rsidR="00600186" w:rsidRDefault="00600186" w:rsidP="00600186">
            <w:pPr>
              <w:pStyle w:val="Description"/>
            </w:pPr>
            <w:r>
              <w:t>99% in Mathematics.</w:t>
            </w:r>
          </w:p>
          <w:p w:rsidR="00600186" w:rsidRDefault="00A9447B" w:rsidP="00600186">
            <w:pPr>
              <w:pStyle w:val="Description"/>
            </w:pPr>
            <w:r>
              <w:t xml:space="preserve">Important </w:t>
            </w:r>
            <w:r w:rsidR="001729EC">
              <w:t>modules</w:t>
            </w:r>
            <w:r w:rsidR="00600186">
              <w:t>: Physics, Chemistry, Mathematics and Biology.</w:t>
            </w:r>
          </w:p>
        </w:tc>
      </w:tr>
      <w:tr w:rsidR="000A6D54" w:rsidTr="001F0480">
        <w:trPr>
          <w:trHeight w:val="22"/>
        </w:trPr>
        <w:tc>
          <w:tcPr>
            <w:tcW w:w="5219" w:type="dxa"/>
            <w:tcMar>
              <w:bottom w:w="29" w:type="dxa"/>
            </w:tcMar>
          </w:tcPr>
          <w:p w:rsidR="000A6D54" w:rsidRDefault="00B93BA9">
            <w:pPr>
              <w:pStyle w:val="ResumeBodyText"/>
            </w:pPr>
            <w:r>
              <w:t>Bachelor of Engineering</w:t>
            </w:r>
          </w:p>
          <w:p w:rsidR="000A6D54" w:rsidRDefault="00D63E2C" w:rsidP="00D63E2C">
            <w:pPr>
              <w:pStyle w:val="Italics"/>
              <w:rPr>
                <w:i w:val="0"/>
              </w:rPr>
            </w:pPr>
            <w:r>
              <w:t>BVB College of Engineering and Technology, Hubli, India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0A6D54" w:rsidRDefault="00D63E2C" w:rsidP="00D63E2C">
            <w:pPr>
              <w:pStyle w:val="Dates"/>
            </w:pPr>
            <w:r>
              <w:t>June 2010</w:t>
            </w:r>
          </w:p>
        </w:tc>
      </w:tr>
      <w:tr w:rsidR="00BA3CB0" w:rsidTr="001F0480">
        <w:trPr>
          <w:trHeight w:val="535"/>
        </w:trPr>
        <w:tc>
          <w:tcPr>
            <w:tcW w:w="7380" w:type="dxa"/>
            <w:gridSpan w:val="2"/>
            <w:tcMar>
              <w:bottom w:w="29" w:type="dxa"/>
            </w:tcMar>
          </w:tcPr>
          <w:p w:rsidR="00BA3CB0" w:rsidRDefault="00BA3CB0" w:rsidP="00BA3CB0">
            <w:pPr>
              <w:pStyle w:val="Description"/>
            </w:pPr>
            <w:r>
              <w:t>Major: Computer Science and Applications.</w:t>
            </w:r>
          </w:p>
          <w:p w:rsidR="00BA3CB0" w:rsidRDefault="00BA3CB0" w:rsidP="00BA3CB0">
            <w:pPr>
              <w:pStyle w:val="Description"/>
            </w:pPr>
            <w:r>
              <w:t>Lead a successful website development team (for a Jewellery Business owner) using web technologies like PHP, HTML.</w:t>
            </w:r>
          </w:p>
          <w:p w:rsidR="00BA3CB0" w:rsidRDefault="00BA3CB0" w:rsidP="00BA3CB0">
            <w:pPr>
              <w:pStyle w:val="Description"/>
            </w:pPr>
            <w:r>
              <w:t>Core modules:  DBMS, Web development technologies, Computer graphics.</w:t>
            </w:r>
          </w:p>
        </w:tc>
      </w:tr>
      <w:tr w:rsidR="000B535F" w:rsidTr="001F0480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</w:tcPr>
          <w:p w:rsidR="000B535F" w:rsidRDefault="000B535F" w:rsidP="00747908">
            <w:pPr>
              <w:pStyle w:val="SectionHeading"/>
            </w:pPr>
            <w:r>
              <w:t>Extra curricular activities</w:t>
            </w:r>
          </w:p>
        </w:tc>
      </w:tr>
      <w:tr w:rsidR="000B535F" w:rsidTr="001F0480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0B535F" w:rsidRDefault="00767E96" w:rsidP="0072115A">
            <w:pPr>
              <w:pStyle w:val="Italics"/>
            </w:pPr>
            <w:r>
              <w:t>Hobbies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0B535F" w:rsidRDefault="000B535F" w:rsidP="00747908">
            <w:pPr>
              <w:pStyle w:val="Dates"/>
            </w:pPr>
          </w:p>
        </w:tc>
      </w:tr>
      <w:tr w:rsidR="00296CDA" w:rsidTr="001F0480">
        <w:trPr>
          <w:trHeight w:val="22"/>
        </w:trPr>
        <w:tc>
          <w:tcPr>
            <w:tcW w:w="7380" w:type="dxa"/>
            <w:gridSpan w:val="2"/>
            <w:shd w:val="clear" w:color="auto" w:fill="auto"/>
          </w:tcPr>
          <w:p w:rsidR="00767E96" w:rsidRDefault="00767E96" w:rsidP="00767E96">
            <w:pPr>
              <w:pStyle w:val="Description"/>
            </w:pPr>
            <w:r>
              <w:t>Horse riding, swimming</w:t>
            </w:r>
            <w:r w:rsidR="004765CD">
              <w:t xml:space="preserve"> (</w:t>
            </w:r>
            <w:r w:rsidR="007C5A61">
              <w:t>district level</w:t>
            </w:r>
            <w:r w:rsidR="00560DF1">
              <w:t xml:space="preserve"> </w:t>
            </w:r>
            <w:r w:rsidR="00E01EC3">
              <w:t>winner</w:t>
            </w:r>
            <w:r w:rsidR="004765CD">
              <w:t>)</w:t>
            </w:r>
            <w:r>
              <w:t>.</w:t>
            </w:r>
          </w:p>
          <w:p w:rsidR="00296CDA" w:rsidRDefault="00767E96" w:rsidP="00767E96">
            <w:pPr>
              <w:pStyle w:val="Description"/>
            </w:pPr>
            <w:r>
              <w:t>Jewellery making.</w:t>
            </w:r>
          </w:p>
        </w:tc>
      </w:tr>
      <w:tr w:rsidR="00767E96" w:rsidTr="001F0480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767E96" w:rsidRDefault="00767E96" w:rsidP="00747908">
            <w:pPr>
              <w:pStyle w:val="Italics"/>
            </w:pPr>
            <w:r>
              <w:t xml:space="preserve">Cultural and miscellaneous 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767E96" w:rsidRDefault="00767E96" w:rsidP="00747908">
            <w:pPr>
              <w:pStyle w:val="Dates"/>
            </w:pPr>
          </w:p>
        </w:tc>
      </w:tr>
      <w:tr w:rsidR="00767E96" w:rsidTr="001F0480">
        <w:trPr>
          <w:trHeight w:val="22"/>
        </w:trPr>
        <w:tc>
          <w:tcPr>
            <w:tcW w:w="7380" w:type="dxa"/>
            <w:gridSpan w:val="2"/>
            <w:shd w:val="clear" w:color="auto" w:fill="auto"/>
          </w:tcPr>
          <w:p w:rsidR="00767E96" w:rsidRDefault="00767E96" w:rsidP="00747908">
            <w:pPr>
              <w:pStyle w:val="Description"/>
            </w:pPr>
            <w:r>
              <w:t xml:space="preserve">Won awards and prizes for creative competitions like model designing </w:t>
            </w:r>
            <w:r w:rsidR="00125788">
              <w:t>(</w:t>
            </w:r>
            <w:r>
              <w:t>using cards</w:t>
            </w:r>
            <w:r w:rsidR="00125788">
              <w:t>)</w:t>
            </w:r>
            <w:r>
              <w:t>, creative dressing, etc.</w:t>
            </w:r>
          </w:p>
        </w:tc>
      </w:tr>
    </w:tbl>
    <w:p w:rsidR="00044B72" w:rsidRDefault="00044B72" w:rsidP="00EF6943">
      <w:pPr>
        <w:rPr>
          <w:b/>
        </w:rPr>
      </w:pPr>
    </w:p>
    <w:p w:rsidR="000B535F" w:rsidRDefault="00670F6E" w:rsidP="00EF6943">
      <w:r w:rsidRPr="00351A0D">
        <w:rPr>
          <w:b/>
        </w:rPr>
        <w:t>Date</w:t>
      </w:r>
      <w:r>
        <w:t xml:space="preserve">: </w:t>
      </w:r>
      <w:r w:rsidR="00256B9E">
        <w:t>10</w:t>
      </w:r>
      <w:r w:rsidR="00256B9E" w:rsidRPr="00256B9E">
        <w:rPr>
          <w:vertAlign w:val="superscript"/>
        </w:rPr>
        <w:t>th</w:t>
      </w:r>
      <w:r w:rsidR="0042301E">
        <w:t xml:space="preserve"> </w:t>
      </w:r>
      <w:r w:rsidR="00256B9E">
        <w:t xml:space="preserve">Sep </w:t>
      </w:r>
      <w:r w:rsidR="000F3890">
        <w:t>2011</w:t>
      </w:r>
      <w:r w:rsidR="00D82551">
        <w:t>.</w:t>
      </w:r>
    </w:p>
    <w:sectPr w:rsidR="000B535F" w:rsidSect="000A6D54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431" w:rsidRDefault="00101431">
      <w:r>
        <w:separator/>
      </w:r>
    </w:p>
  </w:endnote>
  <w:endnote w:type="continuationSeparator" w:id="0">
    <w:p w:rsidR="00101431" w:rsidRDefault="00101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431" w:rsidRDefault="00101431">
      <w:r>
        <w:separator/>
      </w:r>
    </w:p>
  </w:footnote>
  <w:footnote w:type="continuationSeparator" w:id="0">
    <w:p w:rsidR="00101431" w:rsidRDefault="00101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572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A9E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F7E1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0A2AE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100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C4768B"/>
    <w:rsid w:val="00001D28"/>
    <w:rsid w:val="00017022"/>
    <w:rsid w:val="000201C1"/>
    <w:rsid w:val="00023F7F"/>
    <w:rsid w:val="00024B2C"/>
    <w:rsid w:val="00035177"/>
    <w:rsid w:val="00036C8F"/>
    <w:rsid w:val="00041484"/>
    <w:rsid w:val="00044B72"/>
    <w:rsid w:val="0006035C"/>
    <w:rsid w:val="000625AE"/>
    <w:rsid w:val="00070EF4"/>
    <w:rsid w:val="00072B84"/>
    <w:rsid w:val="00075E5B"/>
    <w:rsid w:val="000837EC"/>
    <w:rsid w:val="00084AD2"/>
    <w:rsid w:val="00084AFE"/>
    <w:rsid w:val="00091812"/>
    <w:rsid w:val="00092A7A"/>
    <w:rsid w:val="000A04A1"/>
    <w:rsid w:val="000A33CB"/>
    <w:rsid w:val="000A6D54"/>
    <w:rsid w:val="000B535F"/>
    <w:rsid w:val="000C78C6"/>
    <w:rsid w:val="000D1736"/>
    <w:rsid w:val="000F01AD"/>
    <w:rsid w:val="000F04B6"/>
    <w:rsid w:val="000F2D7D"/>
    <w:rsid w:val="000F3890"/>
    <w:rsid w:val="000F625E"/>
    <w:rsid w:val="00101431"/>
    <w:rsid w:val="00104A11"/>
    <w:rsid w:val="001179EB"/>
    <w:rsid w:val="00125788"/>
    <w:rsid w:val="00130F77"/>
    <w:rsid w:val="001337AC"/>
    <w:rsid w:val="00135FD4"/>
    <w:rsid w:val="001425F6"/>
    <w:rsid w:val="001504C0"/>
    <w:rsid w:val="001729EC"/>
    <w:rsid w:val="001865D1"/>
    <w:rsid w:val="001915B5"/>
    <w:rsid w:val="00192A6A"/>
    <w:rsid w:val="001B0A3A"/>
    <w:rsid w:val="001B34F0"/>
    <w:rsid w:val="001D7226"/>
    <w:rsid w:val="001E35D0"/>
    <w:rsid w:val="001E4AED"/>
    <w:rsid w:val="001F0480"/>
    <w:rsid w:val="001F3601"/>
    <w:rsid w:val="001F7735"/>
    <w:rsid w:val="002016AE"/>
    <w:rsid w:val="002172A7"/>
    <w:rsid w:val="00222069"/>
    <w:rsid w:val="00223B85"/>
    <w:rsid w:val="002242C9"/>
    <w:rsid w:val="00255511"/>
    <w:rsid w:val="00255DF2"/>
    <w:rsid w:val="00256B9E"/>
    <w:rsid w:val="00296CDA"/>
    <w:rsid w:val="002A1516"/>
    <w:rsid w:val="002C06FC"/>
    <w:rsid w:val="002C0790"/>
    <w:rsid w:val="002E7F5E"/>
    <w:rsid w:val="002F0C56"/>
    <w:rsid w:val="0030456D"/>
    <w:rsid w:val="00333A11"/>
    <w:rsid w:val="0033457E"/>
    <w:rsid w:val="0033504F"/>
    <w:rsid w:val="00337AF5"/>
    <w:rsid w:val="00351A0D"/>
    <w:rsid w:val="0036046B"/>
    <w:rsid w:val="003621F3"/>
    <w:rsid w:val="00373C49"/>
    <w:rsid w:val="00380B25"/>
    <w:rsid w:val="00394213"/>
    <w:rsid w:val="003952CC"/>
    <w:rsid w:val="003961BF"/>
    <w:rsid w:val="003C439B"/>
    <w:rsid w:val="003D099A"/>
    <w:rsid w:val="003D1DDC"/>
    <w:rsid w:val="003D3CB8"/>
    <w:rsid w:val="003E116E"/>
    <w:rsid w:val="003E4A22"/>
    <w:rsid w:val="003F3E24"/>
    <w:rsid w:val="003F4A9C"/>
    <w:rsid w:val="003F74A2"/>
    <w:rsid w:val="004046F6"/>
    <w:rsid w:val="0040761C"/>
    <w:rsid w:val="004151CC"/>
    <w:rsid w:val="004169B5"/>
    <w:rsid w:val="004220E2"/>
    <w:rsid w:val="0042301E"/>
    <w:rsid w:val="00432EDF"/>
    <w:rsid w:val="00434F89"/>
    <w:rsid w:val="0045246F"/>
    <w:rsid w:val="004765CD"/>
    <w:rsid w:val="00481E67"/>
    <w:rsid w:val="00491751"/>
    <w:rsid w:val="004A0D09"/>
    <w:rsid w:val="004E1E96"/>
    <w:rsid w:val="004E5BCD"/>
    <w:rsid w:val="004E7AA5"/>
    <w:rsid w:val="004F473C"/>
    <w:rsid w:val="005076C5"/>
    <w:rsid w:val="00520D70"/>
    <w:rsid w:val="00525BD6"/>
    <w:rsid w:val="00535183"/>
    <w:rsid w:val="005601C1"/>
    <w:rsid w:val="00560DF1"/>
    <w:rsid w:val="00566F0D"/>
    <w:rsid w:val="005740AE"/>
    <w:rsid w:val="00576A1A"/>
    <w:rsid w:val="00585CF0"/>
    <w:rsid w:val="005978D4"/>
    <w:rsid w:val="005A075D"/>
    <w:rsid w:val="005B10BE"/>
    <w:rsid w:val="005B16D9"/>
    <w:rsid w:val="005B1767"/>
    <w:rsid w:val="005C24F9"/>
    <w:rsid w:val="005D40CB"/>
    <w:rsid w:val="00600186"/>
    <w:rsid w:val="00613396"/>
    <w:rsid w:val="0062749A"/>
    <w:rsid w:val="006303D3"/>
    <w:rsid w:val="00644C4D"/>
    <w:rsid w:val="0065209F"/>
    <w:rsid w:val="006535E4"/>
    <w:rsid w:val="006558D7"/>
    <w:rsid w:val="006630AB"/>
    <w:rsid w:val="00670F6E"/>
    <w:rsid w:val="00677F42"/>
    <w:rsid w:val="0068698C"/>
    <w:rsid w:val="006B287F"/>
    <w:rsid w:val="006B72C8"/>
    <w:rsid w:val="006C227C"/>
    <w:rsid w:val="006D435F"/>
    <w:rsid w:val="006E77CC"/>
    <w:rsid w:val="006F0ECC"/>
    <w:rsid w:val="006F4DD2"/>
    <w:rsid w:val="007046C8"/>
    <w:rsid w:val="00705836"/>
    <w:rsid w:val="007106D9"/>
    <w:rsid w:val="0072115A"/>
    <w:rsid w:val="007401B4"/>
    <w:rsid w:val="0074502C"/>
    <w:rsid w:val="00746B9A"/>
    <w:rsid w:val="007540CA"/>
    <w:rsid w:val="0075694A"/>
    <w:rsid w:val="00760439"/>
    <w:rsid w:val="00767E96"/>
    <w:rsid w:val="00772B60"/>
    <w:rsid w:val="00784320"/>
    <w:rsid w:val="00784E3C"/>
    <w:rsid w:val="00787536"/>
    <w:rsid w:val="00790980"/>
    <w:rsid w:val="007B4F59"/>
    <w:rsid w:val="007B4FFD"/>
    <w:rsid w:val="007B71CF"/>
    <w:rsid w:val="007C5A61"/>
    <w:rsid w:val="007D10D8"/>
    <w:rsid w:val="007E0404"/>
    <w:rsid w:val="007E3AF7"/>
    <w:rsid w:val="0080242C"/>
    <w:rsid w:val="00806160"/>
    <w:rsid w:val="00812D89"/>
    <w:rsid w:val="00816471"/>
    <w:rsid w:val="00817EFC"/>
    <w:rsid w:val="00825330"/>
    <w:rsid w:val="00847084"/>
    <w:rsid w:val="00856B8E"/>
    <w:rsid w:val="00875CD4"/>
    <w:rsid w:val="00883A93"/>
    <w:rsid w:val="008918AE"/>
    <w:rsid w:val="008A182A"/>
    <w:rsid w:val="008A3868"/>
    <w:rsid w:val="00900DCD"/>
    <w:rsid w:val="0090193D"/>
    <w:rsid w:val="00902A49"/>
    <w:rsid w:val="00907BCF"/>
    <w:rsid w:val="00911947"/>
    <w:rsid w:val="00913082"/>
    <w:rsid w:val="0091378E"/>
    <w:rsid w:val="009276C4"/>
    <w:rsid w:val="0094493C"/>
    <w:rsid w:val="009472A3"/>
    <w:rsid w:val="009609F0"/>
    <w:rsid w:val="00966AB2"/>
    <w:rsid w:val="009A04EC"/>
    <w:rsid w:val="009A310F"/>
    <w:rsid w:val="009A60EB"/>
    <w:rsid w:val="009B5886"/>
    <w:rsid w:val="009C71A8"/>
    <w:rsid w:val="009D1CF2"/>
    <w:rsid w:val="009D5B6C"/>
    <w:rsid w:val="009E4038"/>
    <w:rsid w:val="00A04154"/>
    <w:rsid w:val="00A17C04"/>
    <w:rsid w:val="00A2690F"/>
    <w:rsid w:val="00A40167"/>
    <w:rsid w:val="00A41B99"/>
    <w:rsid w:val="00A422DC"/>
    <w:rsid w:val="00A51346"/>
    <w:rsid w:val="00A51E1C"/>
    <w:rsid w:val="00A55E14"/>
    <w:rsid w:val="00A560C1"/>
    <w:rsid w:val="00A569A4"/>
    <w:rsid w:val="00A9447B"/>
    <w:rsid w:val="00A946A0"/>
    <w:rsid w:val="00AA4CEA"/>
    <w:rsid w:val="00AB08FA"/>
    <w:rsid w:val="00AB775C"/>
    <w:rsid w:val="00AD2236"/>
    <w:rsid w:val="00AD7D3B"/>
    <w:rsid w:val="00AE785C"/>
    <w:rsid w:val="00AF5E7B"/>
    <w:rsid w:val="00B167AB"/>
    <w:rsid w:val="00B21A06"/>
    <w:rsid w:val="00B231C5"/>
    <w:rsid w:val="00B300B2"/>
    <w:rsid w:val="00B30946"/>
    <w:rsid w:val="00B36B11"/>
    <w:rsid w:val="00B54473"/>
    <w:rsid w:val="00B56BAB"/>
    <w:rsid w:val="00B927D4"/>
    <w:rsid w:val="00B93BA9"/>
    <w:rsid w:val="00B9626D"/>
    <w:rsid w:val="00BA164B"/>
    <w:rsid w:val="00BA3CB0"/>
    <w:rsid w:val="00BC3EEF"/>
    <w:rsid w:val="00BC4AC1"/>
    <w:rsid w:val="00BD401D"/>
    <w:rsid w:val="00BF4B44"/>
    <w:rsid w:val="00BF742C"/>
    <w:rsid w:val="00C12E6A"/>
    <w:rsid w:val="00C16A10"/>
    <w:rsid w:val="00C33466"/>
    <w:rsid w:val="00C469AC"/>
    <w:rsid w:val="00C4768B"/>
    <w:rsid w:val="00C553FD"/>
    <w:rsid w:val="00C90F36"/>
    <w:rsid w:val="00C959FE"/>
    <w:rsid w:val="00CA4DCD"/>
    <w:rsid w:val="00CE634D"/>
    <w:rsid w:val="00CF22DC"/>
    <w:rsid w:val="00D1117D"/>
    <w:rsid w:val="00D14609"/>
    <w:rsid w:val="00D24E11"/>
    <w:rsid w:val="00D31E4E"/>
    <w:rsid w:val="00D321CC"/>
    <w:rsid w:val="00D63BF8"/>
    <w:rsid w:val="00D63E2C"/>
    <w:rsid w:val="00D70E49"/>
    <w:rsid w:val="00D77A0B"/>
    <w:rsid w:val="00D82551"/>
    <w:rsid w:val="00D879AE"/>
    <w:rsid w:val="00D92AD6"/>
    <w:rsid w:val="00DA068B"/>
    <w:rsid w:val="00DA19EE"/>
    <w:rsid w:val="00DB58FF"/>
    <w:rsid w:val="00DC65B7"/>
    <w:rsid w:val="00DC7665"/>
    <w:rsid w:val="00DE2B2A"/>
    <w:rsid w:val="00DF617A"/>
    <w:rsid w:val="00E003CC"/>
    <w:rsid w:val="00E01EC3"/>
    <w:rsid w:val="00E248FA"/>
    <w:rsid w:val="00E3756D"/>
    <w:rsid w:val="00E53B5E"/>
    <w:rsid w:val="00E569D8"/>
    <w:rsid w:val="00E67C84"/>
    <w:rsid w:val="00E706D6"/>
    <w:rsid w:val="00E7104B"/>
    <w:rsid w:val="00E75282"/>
    <w:rsid w:val="00E758A8"/>
    <w:rsid w:val="00E80BFC"/>
    <w:rsid w:val="00E85639"/>
    <w:rsid w:val="00E90BAC"/>
    <w:rsid w:val="00E96837"/>
    <w:rsid w:val="00EA1D6B"/>
    <w:rsid w:val="00ED1760"/>
    <w:rsid w:val="00EE4184"/>
    <w:rsid w:val="00EF19A1"/>
    <w:rsid w:val="00EF6943"/>
    <w:rsid w:val="00F02AAB"/>
    <w:rsid w:val="00F0397D"/>
    <w:rsid w:val="00F17BF4"/>
    <w:rsid w:val="00F3028A"/>
    <w:rsid w:val="00F3118B"/>
    <w:rsid w:val="00F42F95"/>
    <w:rsid w:val="00F51F78"/>
    <w:rsid w:val="00F5632C"/>
    <w:rsid w:val="00F57C06"/>
    <w:rsid w:val="00F60FA4"/>
    <w:rsid w:val="00F64EC0"/>
    <w:rsid w:val="00F722D0"/>
    <w:rsid w:val="00F7364D"/>
    <w:rsid w:val="00F80BD2"/>
    <w:rsid w:val="00F91F13"/>
    <w:rsid w:val="00F95B0B"/>
    <w:rsid w:val="00F970CC"/>
    <w:rsid w:val="00F97778"/>
    <w:rsid w:val="00FA146C"/>
    <w:rsid w:val="00FB03CE"/>
    <w:rsid w:val="00FB484C"/>
    <w:rsid w:val="00FB5825"/>
    <w:rsid w:val="00FB5DCC"/>
    <w:rsid w:val="00FB7861"/>
    <w:rsid w:val="00FD0BB5"/>
    <w:rsid w:val="00FD12C9"/>
    <w:rsid w:val="00FE3DA5"/>
    <w:rsid w:val="00FE5A74"/>
    <w:rsid w:val="00FE6D6C"/>
    <w:rsid w:val="00FF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A6D54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0A6D54"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0A6D54"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0A6D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rsid w:val="000A6D54"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A6D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A6D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0A6D54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0A6D54"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0A6D54"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A6D54"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A6D54"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0A6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D54"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rsid w:val="000A6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D54"/>
    <w:rPr>
      <w:sz w:val="17"/>
    </w:rPr>
  </w:style>
  <w:style w:type="paragraph" w:customStyle="1" w:styleId="Dates">
    <w:name w:val="Dates"/>
    <w:basedOn w:val="Normal"/>
    <w:qFormat/>
    <w:rsid w:val="000A6D54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0A6D54"/>
    <w:rPr>
      <w:i/>
    </w:rPr>
  </w:style>
  <w:style w:type="paragraph" w:customStyle="1" w:styleId="YourName">
    <w:name w:val="Your Name"/>
    <w:basedOn w:val="Normal"/>
    <w:qFormat/>
    <w:rsid w:val="000A6D54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0A6D54"/>
  </w:style>
  <w:style w:type="paragraph" w:customStyle="1" w:styleId="SectionHeading">
    <w:name w:val="Section Heading"/>
    <w:basedOn w:val="Normal"/>
    <w:qFormat/>
    <w:rsid w:val="000A6D54"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E758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yya_89@yahoo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ay\AppData\Roaming\Microsoft\Template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BD6737B7E44EB6ACED9F83E2B5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C26DD-6C16-4539-9FAF-698F4C29D305}"/>
      </w:docPartPr>
      <w:docPartBody>
        <w:p w:rsidR="008B738D" w:rsidRDefault="008A5DCD">
          <w:pPr>
            <w:pStyle w:val="3EBD6737B7E44EB6ACED9F83E2B57A6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5DCD"/>
    <w:rsid w:val="008A5DCD"/>
    <w:rsid w:val="008B738D"/>
    <w:rsid w:val="00D2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D6737B7E44EB6ACED9F83E2B57A6C">
    <w:name w:val="3EBD6737B7E44EB6ACED9F83E2B57A6C"/>
    <w:rsid w:val="008B738D"/>
  </w:style>
  <w:style w:type="paragraph" w:customStyle="1" w:styleId="8B6C1B5855094C0C8708CA10D3C3B883">
    <w:name w:val="8B6C1B5855094C0C8708CA10D3C3B883"/>
    <w:rsid w:val="008B738D"/>
  </w:style>
  <w:style w:type="paragraph" w:customStyle="1" w:styleId="AFC451B815BF421A9C060274DB0251EF">
    <w:name w:val="AFC451B815BF421A9C060274DB0251EF"/>
    <w:rsid w:val="008B738D"/>
  </w:style>
  <w:style w:type="paragraph" w:customStyle="1" w:styleId="366E89DA488041E98418DA7EC1408DC1">
    <w:name w:val="366E89DA488041E98418DA7EC1408DC1"/>
    <w:rsid w:val="008B738D"/>
  </w:style>
  <w:style w:type="paragraph" w:customStyle="1" w:styleId="7994512F1F244399A857375D3253599D">
    <w:name w:val="7994512F1F244399A857375D3253599D"/>
    <w:rsid w:val="008B738D"/>
  </w:style>
  <w:style w:type="character" w:styleId="PlaceholderText">
    <w:name w:val="Placeholder Text"/>
    <w:basedOn w:val="DefaultParagraphFont"/>
    <w:uiPriority w:val="99"/>
    <w:semiHidden/>
    <w:rsid w:val="008B738D"/>
    <w:rPr>
      <w:color w:val="808080"/>
    </w:rPr>
  </w:style>
  <w:style w:type="paragraph" w:customStyle="1" w:styleId="507180930CB84AA7B99416085F695002">
    <w:name w:val="507180930CB84AA7B99416085F695002"/>
    <w:rsid w:val="008B738D"/>
  </w:style>
  <w:style w:type="paragraph" w:customStyle="1" w:styleId="4F853627946541A88163C9C08ABF4C72">
    <w:name w:val="4F853627946541A88163C9C08ABF4C72"/>
    <w:rsid w:val="008B738D"/>
  </w:style>
  <w:style w:type="paragraph" w:customStyle="1" w:styleId="5CBDB9BB66BF4EDEBD32F4939E8DC7BF">
    <w:name w:val="5CBDB9BB66BF4EDEBD32F4939E8DC7BF"/>
    <w:rsid w:val="008B738D"/>
  </w:style>
  <w:style w:type="paragraph" w:customStyle="1" w:styleId="7E6EE50141124C08ABB862B5E7597CC3">
    <w:name w:val="7E6EE50141124C08ABB862B5E7597CC3"/>
    <w:rsid w:val="008B738D"/>
  </w:style>
  <w:style w:type="paragraph" w:customStyle="1" w:styleId="370F459D880B43D098AAD1D21AC926E7">
    <w:name w:val="370F459D880B43D098AAD1D21AC926E7"/>
    <w:rsid w:val="008B738D"/>
  </w:style>
  <w:style w:type="paragraph" w:customStyle="1" w:styleId="DB5BD80AD9D14207ADCCC23CFD34AAC9">
    <w:name w:val="DB5BD80AD9D14207ADCCC23CFD34AAC9"/>
    <w:rsid w:val="008B738D"/>
  </w:style>
  <w:style w:type="paragraph" w:customStyle="1" w:styleId="48D82FE21A2F4FA7A6F9FEF6B5E3A27B">
    <w:name w:val="48D82FE21A2F4FA7A6F9FEF6B5E3A27B"/>
    <w:rsid w:val="008B738D"/>
  </w:style>
  <w:style w:type="paragraph" w:customStyle="1" w:styleId="2158A30D509842DAB58CCA02E37CF1C6">
    <w:name w:val="2158A30D509842DAB58CCA02E37CF1C6"/>
    <w:rsid w:val="008B738D"/>
  </w:style>
  <w:style w:type="paragraph" w:customStyle="1" w:styleId="Description">
    <w:name w:val="Description"/>
    <w:basedOn w:val="Normal"/>
    <w:qFormat/>
    <w:rsid w:val="008B738D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  <w:lang w:val="en-US" w:eastAsia="en-US"/>
    </w:rPr>
  </w:style>
  <w:style w:type="paragraph" w:customStyle="1" w:styleId="A2A57B9B80A34A458FD4ACF352A119C1">
    <w:name w:val="A2A57B9B80A34A458FD4ACF352A119C1"/>
    <w:rsid w:val="008B738D"/>
  </w:style>
  <w:style w:type="paragraph" w:customStyle="1" w:styleId="8EB219FBBB464AB688241204E26842F3">
    <w:name w:val="8EB219FBBB464AB688241204E26842F3"/>
    <w:rsid w:val="008B738D"/>
  </w:style>
  <w:style w:type="paragraph" w:customStyle="1" w:styleId="80DB48DBAADD4DF0A2EB28F2018E1B3F">
    <w:name w:val="80DB48DBAADD4DF0A2EB28F2018E1B3F"/>
    <w:rsid w:val="008B738D"/>
  </w:style>
  <w:style w:type="paragraph" w:customStyle="1" w:styleId="9D00AAB8EB4C44BCBDB3B2043B09C378">
    <w:name w:val="9D00AAB8EB4C44BCBDB3B2043B09C378"/>
    <w:rsid w:val="008B738D"/>
  </w:style>
  <w:style w:type="paragraph" w:customStyle="1" w:styleId="8825799DC68D49BE8338EC814FE1FE24">
    <w:name w:val="8825799DC68D49BE8338EC814FE1FE24"/>
    <w:rsid w:val="008B738D"/>
  </w:style>
  <w:style w:type="paragraph" w:customStyle="1" w:styleId="0E5F71E0D8E8485D9019D0C65B7E655F">
    <w:name w:val="0E5F71E0D8E8485D9019D0C65B7E655F"/>
    <w:rsid w:val="008B738D"/>
  </w:style>
  <w:style w:type="paragraph" w:customStyle="1" w:styleId="29C32DE9DAEA415F99F4EBE08870D29C">
    <w:name w:val="29C32DE9DAEA415F99F4EBE08870D29C"/>
    <w:rsid w:val="008B738D"/>
  </w:style>
  <w:style w:type="paragraph" w:customStyle="1" w:styleId="EBF91EB926BD486C8609C1E2CB1816F4">
    <w:name w:val="EBF91EB926BD486C8609C1E2CB1816F4"/>
    <w:rsid w:val="008B738D"/>
  </w:style>
  <w:style w:type="paragraph" w:customStyle="1" w:styleId="EF792817F80E4935A4CA0080CF3DC757">
    <w:name w:val="EF792817F80E4935A4CA0080CF3DC757"/>
    <w:rsid w:val="008B738D"/>
  </w:style>
  <w:style w:type="paragraph" w:customStyle="1" w:styleId="1144C8DEC4164F30B768ECA1F4ACAF1F">
    <w:name w:val="1144C8DEC4164F30B768ECA1F4ACAF1F"/>
    <w:rsid w:val="008B738D"/>
  </w:style>
  <w:style w:type="paragraph" w:customStyle="1" w:styleId="2DA46F0DE31A4419903BAD8DE61B1A17">
    <w:name w:val="2DA46F0DE31A4419903BAD8DE61B1A17"/>
    <w:rsid w:val="008B738D"/>
  </w:style>
  <w:style w:type="paragraph" w:customStyle="1" w:styleId="456748B6578C440496D7D523F1D402AB">
    <w:name w:val="456748B6578C440496D7D523F1D402AB"/>
    <w:rsid w:val="008B738D"/>
  </w:style>
  <w:style w:type="paragraph" w:customStyle="1" w:styleId="7FCB8C5934DE4C6381050BF9DB7BF2EE">
    <w:name w:val="7FCB8C5934DE4C6381050BF9DB7BF2EE"/>
    <w:rsid w:val="008B738D"/>
  </w:style>
  <w:style w:type="paragraph" w:customStyle="1" w:styleId="BA5829537A9B417BBF313044F4737B8B">
    <w:name w:val="BA5829537A9B417BBF313044F4737B8B"/>
    <w:rsid w:val="008B738D"/>
  </w:style>
  <w:style w:type="paragraph" w:customStyle="1" w:styleId="A0D0E0D0E5C646FB8359CEBCEE1D656F">
    <w:name w:val="A0D0E0D0E5C646FB8359CEBCEE1D656F"/>
    <w:rsid w:val="008B738D"/>
  </w:style>
  <w:style w:type="paragraph" w:customStyle="1" w:styleId="B56FFA93D0224392A835CF484557DE36">
    <w:name w:val="B56FFA93D0224392A835CF484557DE36"/>
    <w:rsid w:val="008B738D"/>
  </w:style>
  <w:style w:type="paragraph" w:customStyle="1" w:styleId="9C5E566E7A2A49DFB59F00AB88DF3615">
    <w:name w:val="9C5E566E7A2A49DFB59F00AB88DF3615"/>
    <w:rsid w:val="008B738D"/>
  </w:style>
  <w:style w:type="paragraph" w:customStyle="1" w:styleId="E107D857EE024275B6B2DA7457D5C38A">
    <w:name w:val="E107D857EE024275B6B2DA7457D5C38A"/>
    <w:rsid w:val="008B738D"/>
  </w:style>
  <w:style w:type="paragraph" w:customStyle="1" w:styleId="A672BAFBA28848F6BF4062DE3871F942">
    <w:name w:val="A672BAFBA28848F6BF4062DE3871F942"/>
    <w:rsid w:val="008B738D"/>
  </w:style>
  <w:style w:type="paragraph" w:customStyle="1" w:styleId="482A189589514CD5A43F8B90BE97CE3A">
    <w:name w:val="482A189589514CD5A43F8B90BE97CE3A"/>
    <w:rsid w:val="008B738D"/>
  </w:style>
  <w:style w:type="paragraph" w:customStyle="1" w:styleId="50602592C6D84EDF8681A8809C0D01E7">
    <w:name w:val="50602592C6D84EDF8681A8809C0D01E7"/>
    <w:rsid w:val="008B738D"/>
  </w:style>
  <w:style w:type="paragraph" w:customStyle="1" w:styleId="C45DA9DC373242A789292B672CE2C891">
    <w:name w:val="C45DA9DC373242A789292B672CE2C891"/>
    <w:rsid w:val="008B738D"/>
  </w:style>
  <w:style w:type="paragraph" w:customStyle="1" w:styleId="BA3392384EAD418AAD1283B28771423B">
    <w:name w:val="BA3392384EAD418AAD1283B28771423B"/>
    <w:rsid w:val="008B738D"/>
  </w:style>
  <w:style w:type="paragraph" w:customStyle="1" w:styleId="5FE3F47A7029465197F6C5F74300BF82">
    <w:name w:val="5FE3F47A7029465197F6C5F74300BF82"/>
    <w:rsid w:val="008B738D"/>
  </w:style>
  <w:style w:type="paragraph" w:customStyle="1" w:styleId="B51335722BAB41879CC66EFBF41E3151">
    <w:name w:val="B51335722BAB41879CC66EFBF41E3151"/>
    <w:rsid w:val="008B738D"/>
  </w:style>
  <w:style w:type="paragraph" w:customStyle="1" w:styleId="C6F3B27794714C2FB7E6289E3D49EAE3">
    <w:name w:val="C6F3B27794714C2FB7E6289E3D49EAE3"/>
    <w:rsid w:val="008B738D"/>
  </w:style>
  <w:style w:type="paragraph" w:customStyle="1" w:styleId="A7B45DE089384A4E8AE17E96C7D0CDBF">
    <w:name w:val="A7B45DE089384A4E8AE17E96C7D0CDBF"/>
    <w:rsid w:val="008B738D"/>
  </w:style>
  <w:style w:type="paragraph" w:customStyle="1" w:styleId="75C44A2A1482442F85BB3AFF4D788CA6">
    <w:name w:val="75C44A2A1482442F85BB3AFF4D788CA6"/>
    <w:rsid w:val="008B738D"/>
  </w:style>
  <w:style w:type="paragraph" w:customStyle="1" w:styleId="F08A9530B4B4418D8210D063289BFBD3">
    <w:name w:val="F08A9530B4B4418D8210D063289BFBD3"/>
    <w:rsid w:val="008B738D"/>
  </w:style>
  <w:style w:type="paragraph" w:customStyle="1" w:styleId="056C814DB12D462782C1CF8391A4488E">
    <w:name w:val="056C814DB12D462782C1CF8391A4488E"/>
    <w:rsid w:val="008B738D"/>
  </w:style>
  <w:style w:type="paragraph" w:customStyle="1" w:styleId="151ECD3732994C268213B8CA9778AEA9">
    <w:name w:val="151ECD3732994C268213B8CA9778AEA9"/>
    <w:rsid w:val="008B738D"/>
  </w:style>
  <w:style w:type="paragraph" w:customStyle="1" w:styleId="BA063E464E8448A1905AD62838FB9082">
    <w:name w:val="BA063E464E8448A1905AD62838FB9082"/>
    <w:rsid w:val="008B738D"/>
  </w:style>
  <w:style w:type="paragraph" w:customStyle="1" w:styleId="B0FBD391552442C2AEFA36CDC24B9230">
    <w:name w:val="B0FBD391552442C2AEFA36CDC24B9230"/>
    <w:rsid w:val="008B738D"/>
  </w:style>
  <w:style w:type="paragraph" w:customStyle="1" w:styleId="295D4D28A85C427CADC0938386A1A404">
    <w:name w:val="295D4D28A85C427CADC0938386A1A404"/>
    <w:rsid w:val="008B738D"/>
  </w:style>
  <w:style w:type="paragraph" w:customStyle="1" w:styleId="903C93E45C53425C972F54C9CF50C778">
    <w:name w:val="903C93E45C53425C972F54C9CF50C778"/>
    <w:rsid w:val="008B738D"/>
  </w:style>
  <w:style w:type="paragraph" w:customStyle="1" w:styleId="74138E3EF97B468DAE68F4A5E570EE1B">
    <w:name w:val="74138E3EF97B468DAE68F4A5E570EE1B"/>
    <w:rsid w:val="008B738D"/>
  </w:style>
  <w:style w:type="paragraph" w:customStyle="1" w:styleId="AC178BD72E024F8EB0B80AA49F1884BB">
    <w:name w:val="AC178BD72E024F8EB0B80AA49F1884BB"/>
    <w:rsid w:val="008B738D"/>
  </w:style>
  <w:style w:type="paragraph" w:customStyle="1" w:styleId="07C039B4AE5046899FA1B670DF5E4761">
    <w:name w:val="07C039B4AE5046899FA1B670DF5E4761"/>
    <w:rsid w:val="008B738D"/>
  </w:style>
  <w:style w:type="paragraph" w:customStyle="1" w:styleId="9CF8E81FE586497195E34024C1C8D596">
    <w:name w:val="9CF8E81FE586497195E34024C1C8D596"/>
    <w:rsid w:val="008B738D"/>
  </w:style>
  <w:style w:type="paragraph" w:customStyle="1" w:styleId="AC85A5CE0A7C4FBEB4ECE855D227CB16">
    <w:name w:val="AC85A5CE0A7C4FBEB4ECE855D227CB16"/>
    <w:rsid w:val="008B738D"/>
  </w:style>
  <w:style w:type="paragraph" w:customStyle="1" w:styleId="DC54D2CCCD9C45B78A2E4C9BE191B032">
    <w:name w:val="DC54D2CCCD9C45B78A2E4C9BE191B032"/>
    <w:rsid w:val="008B738D"/>
  </w:style>
  <w:style w:type="paragraph" w:customStyle="1" w:styleId="1038E87FB7C24DDF9F5C53D0B240BEFC">
    <w:name w:val="1038E87FB7C24DDF9F5C53D0B240BEFC"/>
    <w:rsid w:val="008B738D"/>
  </w:style>
  <w:style w:type="paragraph" w:customStyle="1" w:styleId="DCDC644757E94A3999D099F90E4F5CBD">
    <w:name w:val="DCDC644757E94A3999D099F90E4F5CBD"/>
    <w:rsid w:val="008B738D"/>
  </w:style>
  <w:style w:type="paragraph" w:customStyle="1" w:styleId="CE30229F1D3A4769867D9AD2EEDB58FF">
    <w:name w:val="CE30229F1D3A4769867D9AD2EEDB58FF"/>
    <w:rsid w:val="008B738D"/>
  </w:style>
  <w:style w:type="paragraph" w:customStyle="1" w:styleId="BD06733126A4454E89ED54ECA85E84A0">
    <w:name w:val="BD06733126A4454E89ED54ECA85E84A0"/>
    <w:rsid w:val="008B738D"/>
  </w:style>
  <w:style w:type="paragraph" w:customStyle="1" w:styleId="8CB8B22C24E44227A8271998E990A2DC">
    <w:name w:val="8CB8B22C24E44227A8271998E990A2DC"/>
    <w:rsid w:val="008B738D"/>
  </w:style>
  <w:style w:type="paragraph" w:customStyle="1" w:styleId="5A4828233B55489CA84FA122D6DA98B9">
    <w:name w:val="5A4828233B55489CA84FA122D6DA98B9"/>
    <w:rsid w:val="008B738D"/>
  </w:style>
  <w:style w:type="paragraph" w:customStyle="1" w:styleId="BCC4F6651CA148978AEAEB2A6B1332C0">
    <w:name w:val="BCC4F6651CA148978AEAEB2A6B1332C0"/>
    <w:rsid w:val="008B738D"/>
  </w:style>
  <w:style w:type="paragraph" w:customStyle="1" w:styleId="5CA5B09FAC434074A75CF412690135B7">
    <w:name w:val="5CA5B09FAC434074A75CF412690135B7"/>
    <w:rsid w:val="008B738D"/>
  </w:style>
  <w:style w:type="paragraph" w:customStyle="1" w:styleId="6265115DCD3741D19AB96F750CC7D8FA">
    <w:name w:val="6265115DCD3741D19AB96F750CC7D8FA"/>
    <w:rsid w:val="008B738D"/>
  </w:style>
  <w:style w:type="paragraph" w:customStyle="1" w:styleId="3FCB3964AB4443E8AC430A009EDB55FC">
    <w:name w:val="3FCB3964AB4443E8AC430A009EDB55FC"/>
    <w:rsid w:val="008B738D"/>
  </w:style>
  <w:style w:type="paragraph" w:customStyle="1" w:styleId="9EBF32D73292474DAF85F41EF2C90F1E">
    <w:name w:val="9EBF32D73292474DAF85F41EF2C90F1E"/>
    <w:rsid w:val="008B738D"/>
  </w:style>
  <w:style w:type="paragraph" w:customStyle="1" w:styleId="0D2E4C7DF1B04851960DA6AC3A0581C6">
    <w:name w:val="0D2E4C7DF1B04851960DA6AC3A0581C6"/>
    <w:rsid w:val="008B738D"/>
  </w:style>
  <w:style w:type="paragraph" w:customStyle="1" w:styleId="9A6C8FF701884B34AC88645FF4462650">
    <w:name w:val="9A6C8FF701884B34AC88645FF4462650"/>
    <w:rsid w:val="008B738D"/>
  </w:style>
  <w:style w:type="paragraph" w:customStyle="1" w:styleId="0BB172CDBA6E44BF8FEBD9D3382AD01B">
    <w:name w:val="0BB172CDBA6E44BF8FEBD9D3382AD01B"/>
    <w:rsid w:val="008B738D"/>
  </w:style>
  <w:style w:type="paragraph" w:customStyle="1" w:styleId="DC5DDF1A6E524D4D9281E8C940D93C8A">
    <w:name w:val="DC5DDF1A6E524D4D9281E8C940D93C8A"/>
    <w:rsid w:val="008B738D"/>
  </w:style>
  <w:style w:type="paragraph" w:customStyle="1" w:styleId="A91A89F409064310A65E1F64024CB13F">
    <w:name w:val="A91A89F409064310A65E1F64024CB13F"/>
    <w:rsid w:val="008B738D"/>
  </w:style>
  <w:style w:type="paragraph" w:customStyle="1" w:styleId="3E0CA7DE18064ADF9ED4FCFF53101301">
    <w:name w:val="3E0CA7DE18064ADF9ED4FCFF53101301"/>
    <w:rsid w:val="008B738D"/>
  </w:style>
  <w:style w:type="paragraph" w:customStyle="1" w:styleId="AFFD66541AF9464D9B19F5A1E4C9C6B1">
    <w:name w:val="AFFD66541AF9464D9B19F5A1E4C9C6B1"/>
    <w:rsid w:val="008B738D"/>
  </w:style>
  <w:style w:type="paragraph" w:customStyle="1" w:styleId="916743FB8DE74D5F9AA060EE33223999">
    <w:name w:val="916743FB8DE74D5F9AA060EE33223999"/>
    <w:rsid w:val="008B738D"/>
  </w:style>
  <w:style w:type="paragraph" w:customStyle="1" w:styleId="7CF7337DC04A42D2918681249859BAB3">
    <w:name w:val="7CF7337DC04A42D2918681249859BAB3"/>
    <w:rsid w:val="008B738D"/>
  </w:style>
  <w:style w:type="paragraph" w:customStyle="1" w:styleId="A522775D902A4A1DA8FBA9524943F78E">
    <w:name w:val="A522775D902A4A1DA8FBA9524943F78E"/>
    <w:rsid w:val="008B738D"/>
  </w:style>
  <w:style w:type="paragraph" w:customStyle="1" w:styleId="C1AB3938EA3D441EA3D594769BA4328B">
    <w:name w:val="C1AB3938EA3D441EA3D594769BA4328B"/>
    <w:rsid w:val="008B738D"/>
  </w:style>
  <w:style w:type="paragraph" w:customStyle="1" w:styleId="7094DE01CF4E4BA79DA76962E752BFF1">
    <w:name w:val="7094DE01CF4E4BA79DA76962E752BFF1"/>
    <w:rsid w:val="008B738D"/>
  </w:style>
  <w:style w:type="paragraph" w:customStyle="1" w:styleId="153849F300FE44B79D74B2151C4C7344">
    <w:name w:val="153849F300FE44B79D74B2151C4C7344"/>
    <w:rsid w:val="008B738D"/>
  </w:style>
  <w:style w:type="paragraph" w:customStyle="1" w:styleId="F29CCCD66F0843ABA3AAD58142DA61CC">
    <w:name w:val="F29CCCD66F0843ABA3AAD58142DA61CC"/>
    <w:rsid w:val="008B738D"/>
  </w:style>
  <w:style w:type="paragraph" w:customStyle="1" w:styleId="47CD5F8D28764987A7B08CF4729A4EB6">
    <w:name w:val="47CD5F8D28764987A7B08CF4729A4EB6"/>
    <w:rsid w:val="008B738D"/>
  </w:style>
  <w:style w:type="paragraph" w:customStyle="1" w:styleId="FD6E681B8CE240C5A46CA038411593E2">
    <w:name w:val="FD6E681B8CE240C5A46CA038411593E2"/>
    <w:rsid w:val="008B738D"/>
  </w:style>
  <w:style w:type="paragraph" w:customStyle="1" w:styleId="A0ED76F9F7D4407288C73ECEF1E19056">
    <w:name w:val="A0ED76F9F7D4407288C73ECEF1E19056"/>
    <w:rsid w:val="008B738D"/>
  </w:style>
  <w:style w:type="paragraph" w:customStyle="1" w:styleId="CA08C4857F224D7D888CBF85CEC36421">
    <w:name w:val="CA08C4857F224D7D888CBF85CEC36421"/>
    <w:rsid w:val="008B738D"/>
  </w:style>
  <w:style w:type="paragraph" w:customStyle="1" w:styleId="CD54615416034B84BFD58B0A4E37E8A6">
    <w:name w:val="CD54615416034B84BFD58B0A4E37E8A6"/>
    <w:rsid w:val="008B738D"/>
  </w:style>
  <w:style w:type="paragraph" w:customStyle="1" w:styleId="CA000EB4C4E14E8BBF836EBCD754D940">
    <w:name w:val="CA000EB4C4E14E8BBF836EBCD754D940"/>
    <w:rsid w:val="008B738D"/>
  </w:style>
  <w:style w:type="paragraph" w:customStyle="1" w:styleId="4154668FD45D4CB695A07B81DE665968">
    <w:name w:val="4154668FD45D4CB695A07B81DE665968"/>
    <w:rsid w:val="008B738D"/>
  </w:style>
  <w:style w:type="paragraph" w:customStyle="1" w:styleId="31F3EFB11C8545B3A1F9C30AB3D0AA91">
    <w:name w:val="31F3EFB11C8545B3A1F9C30AB3D0AA91"/>
    <w:rsid w:val="008B738D"/>
  </w:style>
  <w:style w:type="paragraph" w:customStyle="1" w:styleId="CFD06F3F5B084A9C8B35773B4031C4F3">
    <w:name w:val="CFD06F3F5B084A9C8B35773B4031C4F3"/>
    <w:rsid w:val="008B738D"/>
  </w:style>
  <w:style w:type="paragraph" w:customStyle="1" w:styleId="7ADD35E1BCC9434CACD77841E0CD540D">
    <w:name w:val="7ADD35E1BCC9434CACD77841E0CD540D"/>
    <w:rsid w:val="008B738D"/>
  </w:style>
  <w:style w:type="paragraph" w:customStyle="1" w:styleId="4C26973F453A4B3DBCFC5952CF89F37A">
    <w:name w:val="4C26973F453A4B3DBCFC5952CF89F37A"/>
    <w:rsid w:val="008B738D"/>
  </w:style>
  <w:style w:type="paragraph" w:customStyle="1" w:styleId="254C48DD694A4530AF197A3E856DC81E">
    <w:name w:val="254C48DD694A4530AF197A3E856DC81E"/>
    <w:rsid w:val="008B738D"/>
  </w:style>
  <w:style w:type="paragraph" w:customStyle="1" w:styleId="A82BA5A195B749E69B2CA8F3A57A0ACB">
    <w:name w:val="A82BA5A195B749E69B2CA8F3A57A0ACB"/>
    <w:rsid w:val="008B738D"/>
  </w:style>
  <w:style w:type="paragraph" w:customStyle="1" w:styleId="7175964B080547649831E0054839949F">
    <w:name w:val="7175964B080547649831E0054839949F"/>
    <w:rsid w:val="008B738D"/>
  </w:style>
  <w:style w:type="paragraph" w:customStyle="1" w:styleId="AB36AF1A4DDC4A83AAFFB56526BC6749">
    <w:name w:val="AB36AF1A4DDC4A83AAFFB56526BC6749"/>
    <w:rsid w:val="008B738D"/>
  </w:style>
  <w:style w:type="paragraph" w:customStyle="1" w:styleId="2A23D540DAB74C63B6E791DA485D94C9">
    <w:name w:val="2A23D540DAB74C63B6E791DA485D94C9"/>
    <w:rsid w:val="008B738D"/>
  </w:style>
  <w:style w:type="paragraph" w:customStyle="1" w:styleId="E124D16EC8B9474892D0B676585927A4">
    <w:name w:val="E124D16EC8B9474892D0B676585927A4"/>
    <w:rsid w:val="008B738D"/>
  </w:style>
  <w:style w:type="paragraph" w:customStyle="1" w:styleId="7923B0CC8EF8470A9FD02BFA9DEC2A39">
    <w:name w:val="7923B0CC8EF8470A9FD02BFA9DEC2A39"/>
    <w:rsid w:val="008B738D"/>
  </w:style>
  <w:style w:type="paragraph" w:customStyle="1" w:styleId="7A1AE6F0EF034E31AE5FEFDA9BDE98AD">
    <w:name w:val="7A1AE6F0EF034E31AE5FEFDA9BDE98AD"/>
    <w:rsid w:val="008B738D"/>
  </w:style>
  <w:style w:type="paragraph" w:customStyle="1" w:styleId="58EDF0F8DF0F4F68A7024B3C3E3610C0">
    <w:name w:val="58EDF0F8DF0F4F68A7024B3C3E3610C0"/>
    <w:rsid w:val="008B738D"/>
  </w:style>
  <w:style w:type="paragraph" w:customStyle="1" w:styleId="DD3F68F8D79343C4AE41403DC2FCF932">
    <w:name w:val="DD3F68F8D79343C4AE41403DC2FCF932"/>
    <w:rsid w:val="008B738D"/>
  </w:style>
  <w:style w:type="paragraph" w:customStyle="1" w:styleId="FDCA020D23CA4CA9B3E8DED7B1C35E85">
    <w:name w:val="FDCA020D23CA4CA9B3E8DED7B1C35E85"/>
    <w:rsid w:val="008B738D"/>
  </w:style>
  <w:style w:type="paragraph" w:customStyle="1" w:styleId="C1C54D4A682646E3BB0F9EAFBD577AE5">
    <w:name w:val="C1C54D4A682646E3BB0F9EAFBD577AE5"/>
    <w:rsid w:val="008B738D"/>
  </w:style>
  <w:style w:type="paragraph" w:customStyle="1" w:styleId="ADE0254387444B68B240B2B0914295BC">
    <w:name w:val="ADE0254387444B68B240B2B0914295BC"/>
    <w:rsid w:val="008B738D"/>
  </w:style>
  <w:style w:type="paragraph" w:customStyle="1" w:styleId="1C2E44C90A0F4711BD4F1CD258A16544">
    <w:name w:val="1C2E44C90A0F4711BD4F1CD258A16544"/>
    <w:rsid w:val="008B738D"/>
  </w:style>
  <w:style w:type="paragraph" w:customStyle="1" w:styleId="1BB0790A0F5B481A9F90204CDDD109B7">
    <w:name w:val="1BB0790A0F5B481A9F90204CDDD109B7"/>
    <w:rsid w:val="008B738D"/>
  </w:style>
  <w:style w:type="paragraph" w:customStyle="1" w:styleId="90BB54BED44B469BBA5AC4CF5507618E">
    <w:name w:val="90BB54BED44B469BBA5AC4CF5507618E"/>
    <w:rsid w:val="008B738D"/>
  </w:style>
  <w:style w:type="paragraph" w:customStyle="1" w:styleId="77ABB2271C2C4D64BDEFFEA42D2366E0">
    <w:name w:val="77ABB2271C2C4D64BDEFFEA42D2366E0"/>
    <w:rsid w:val="008B738D"/>
  </w:style>
  <w:style w:type="paragraph" w:customStyle="1" w:styleId="265E32B2B327496392D62C23BAF32943">
    <w:name w:val="265E32B2B327496392D62C23BAF32943"/>
    <w:rsid w:val="008B738D"/>
  </w:style>
  <w:style w:type="paragraph" w:customStyle="1" w:styleId="060AE1DA19464D239AA6507ED8DB586A">
    <w:name w:val="060AE1DA19464D239AA6507ED8DB586A"/>
    <w:rsid w:val="008B738D"/>
  </w:style>
  <w:style w:type="paragraph" w:customStyle="1" w:styleId="C65E1D12CD3345C78FF7380FE69E4392">
    <w:name w:val="C65E1D12CD3345C78FF7380FE69E4392"/>
    <w:rsid w:val="008B738D"/>
  </w:style>
  <w:style w:type="paragraph" w:customStyle="1" w:styleId="CF72A3648FAE4A7DA85C238013E29C5D">
    <w:name w:val="CF72A3648FAE4A7DA85C238013E29C5D"/>
    <w:rsid w:val="008B738D"/>
  </w:style>
  <w:style w:type="paragraph" w:customStyle="1" w:styleId="8A46DA35B2E34288BB3905DEAACB04BE">
    <w:name w:val="8A46DA35B2E34288BB3905DEAACB04BE"/>
    <w:rsid w:val="008B738D"/>
  </w:style>
  <w:style w:type="paragraph" w:customStyle="1" w:styleId="FD8C7172A58149B2BCF69EF6BD7F3FE0">
    <w:name w:val="FD8C7172A58149B2BCF69EF6BD7F3FE0"/>
    <w:rsid w:val="008B738D"/>
  </w:style>
  <w:style w:type="paragraph" w:customStyle="1" w:styleId="AB766BD914B84688A7152E2152EB41F8">
    <w:name w:val="AB766BD914B84688A7152E2152EB41F8"/>
    <w:rsid w:val="008B738D"/>
  </w:style>
  <w:style w:type="paragraph" w:customStyle="1" w:styleId="4B345158D9344CB1977A6698F001E3A5">
    <w:name w:val="4B345158D9344CB1977A6698F001E3A5"/>
    <w:rsid w:val="008B738D"/>
  </w:style>
  <w:style w:type="paragraph" w:customStyle="1" w:styleId="D754E8BC1320440992DD68DE27F25BA5">
    <w:name w:val="D754E8BC1320440992DD68DE27F25BA5"/>
    <w:rsid w:val="008B738D"/>
  </w:style>
  <w:style w:type="paragraph" w:customStyle="1" w:styleId="1E55678B10E343CF8442F7FA16F048A4">
    <w:name w:val="1E55678B10E343CF8442F7FA16F048A4"/>
    <w:rsid w:val="008B738D"/>
  </w:style>
  <w:style w:type="paragraph" w:customStyle="1" w:styleId="C0A564B5B4F242629F25DEEF5FA7149D">
    <w:name w:val="C0A564B5B4F242629F25DEEF5FA7149D"/>
    <w:rsid w:val="008B738D"/>
  </w:style>
  <w:style w:type="paragraph" w:customStyle="1" w:styleId="10A70EB2DC064FD591702AC3BD6373A9">
    <w:name w:val="10A70EB2DC064FD591702AC3BD6373A9"/>
    <w:rsid w:val="008B738D"/>
  </w:style>
  <w:style w:type="paragraph" w:customStyle="1" w:styleId="3B1498E18A2E4D668C26D3F98FEA8300">
    <w:name w:val="3B1498E18A2E4D668C26D3F98FEA8300"/>
    <w:rsid w:val="008B738D"/>
  </w:style>
  <w:style w:type="paragraph" w:customStyle="1" w:styleId="9CD704929B894D0C9F00A508B65EFCCC">
    <w:name w:val="9CD704929B894D0C9F00A508B65EFCCC"/>
    <w:rsid w:val="008B738D"/>
  </w:style>
  <w:style w:type="paragraph" w:customStyle="1" w:styleId="9056D1B39FC243D3AA10085AF0F50D58">
    <w:name w:val="9056D1B39FC243D3AA10085AF0F50D58"/>
    <w:rsid w:val="008B738D"/>
  </w:style>
  <w:style w:type="paragraph" w:customStyle="1" w:styleId="258932BB8FAF4C2A9321C8E7CB0D1BAE">
    <w:name w:val="258932BB8FAF4C2A9321C8E7CB0D1BAE"/>
    <w:rsid w:val="008B738D"/>
  </w:style>
  <w:style w:type="paragraph" w:customStyle="1" w:styleId="FC13FC8D84B34164A7041451147968E7">
    <w:name w:val="FC13FC8D84B34164A7041451147968E7"/>
    <w:rsid w:val="008B738D"/>
  </w:style>
  <w:style w:type="paragraph" w:customStyle="1" w:styleId="3B27647235604C86B586C7606851DEFE">
    <w:name w:val="3B27647235604C86B586C7606851DEFE"/>
    <w:rsid w:val="008B738D"/>
  </w:style>
  <w:style w:type="paragraph" w:customStyle="1" w:styleId="CC31ABB83B21431FBAF1DB52824ED7E8">
    <w:name w:val="CC31ABB83B21431FBAF1DB52824ED7E8"/>
    <w:rsid w:val="008B738D"/>
  </w:style>
  <w:style w:type="paragraph" w:customStyle="1" w:styleId="D5E8076508AB4E5E95829F383ED8ADBD">
    <w:name w:val="D5E8076508AB4E5E95829F383ED8ADBD"/>
    <w:rsid w:val="008B738D"/>
  </w:style>
  <w:style w:type="paragraph" w:customStyle="1" w:styleId="F066A10E6D8A412EAAD1EBB61B892152">
    <w:name w:val="F066A10E6D8A412EAAD1EBB61B892152"/>
    <w:rsid w:val="008B738D"/>
  </w:style>
  <w:style w:type="paragraph" w:customStyle="1" w:styleId="1710A6159BAE4889A63B528F223A8D27">
    <w:name w:val="1710A6159BAE4889A63B528F223A8D27"/>
    <w:rsid w:val="008B738D"/>
  </w:style>
  <w:style w:type="paragraph" w:customStyle="1" w:styleId="755748DAA4DF48B9AB42512F0A8F0BFE">
    <w:name w:val="755748DAA4DF48B9AB42512F0A8F0BFE"/>
    <w:rsid w:val="008B738D"/>
  </w:style>
  <w:style w:type="paragraph" w:customStyle="1" w:styleId="20E0BD62064D45DDA23C58074B993930">
    <w:name w:val="20E0BD62064D45DDA23C58074B993930"/>
    <w:rsid w:val="008B738D"/>
  </w:style>
  <w:style w:type="paragraph" w:customStyle="1" w:styleId="FAE8B2E2DDA84E45A97F19A85235803C">
    <w:name w:val="FAE8B2E2DDA84E45A97F19A85235803C"/>
    <w:rsid w:val="008B738D"/>
  </w:style>
  <w:style w:type="paragraph" w:customStyle="1" w:styleId="9BDF5A228D014597A8F94A9EFB1810D6">
    <w:name w:val="9BDF5A228D014597A8F94A9EFB1810D6"/>
    <w:rsid w:val="008B738D"/>
  </w:style>
  <w:style w:type="paragraph" w:customStyle="1" w:styleId="DEDB47BCA3BC4D24BE0608654D9BD196">
    <w:name w:val="DEDB47BCA3BC4D24BE0608654D9BD196"/>
    <w:rsid w:val="008B738D"/>
  </w:style>
  <w:style w:type="paragraph" w:customStyle="1" w:styleId="90CEDC572CC84872BC6A1B74AAEA9F4C">
    <w:name w:val="90CEDC572CC84872BC6A1B74AAEA9F4C"/>
    <w:rsid w:val="008B738D"/>
  </w:style>
  <w:style w:type="paragraph" w:customStyle="1" w:styleId="F5FE07A9F98748EC8B379BC51BAFA4AA">
    <w:name w:val="F5FE07A9F98748EC8B379BC51BAFA4AA"/>
    <w:rsid w:val="008B738D"/>
  </w:style>
  <w:style w:type="paragraph" w:customStyle="1" w:styleId="71AF32D5432348BF8DFF96206CCD9B55">
    <w:name w:val="71AF32D5432348BF8DFF96206CCD9B55"/>
    <w:rsid w:val="008B738D"/>
  </w:style>
  <w:style w:type="paragraph" w:customStyle="1" w:styleId="347693F9F58344FEBA37B11A19939255">
    <w:name w:val="347693F9F58344FEBA37B11A19939255"/>
    <w:rsid w:val="008B738D"/>
  </w:style>
  <w:style w:type="paragraph" w:customStyle="1" w:styleId="A17AAC1F31BB4B9C8FC8A887D7194786">
    <w:name w:val="A17AAC1F31BB4B9C8FC8A887D7194786"/>
    <w:rsid w:val="008B738D"/>
  </w:style>
  <w:style w:type="paragraph" w:customStyle="1" w:styleId="9B7FE1960CD540EAA023273171549627">
    <w:name w:val="9B7FE1960CD540EAA023273171549627"/>
    <w:rsid w:val="008B738D"/>
  </w:style>
  <w:style w:type="paragraph" w:customStyle="1" w:styleId="53CF5C9D03A74BBFA607896577FEA5D1">
    <w:name w:val="53CF5C9D03A74BBFA607896577FEA5D1"/>
    <w:rsid w:val="008B738D"/>
  </w:style>
  <w:style w:type="paragraph" w:customStyle="1" w:styleId="A828C762AD324CEFB9A53995282C0A38">
    <w:name w:val="A828C762AD324CEFB9A53995282C0A38"/>
    <w:rsid w:val="008B738D"/>
  </w:style>
  <w:style w:type="paragraph" w:customStyle="1" w:styleId="2AA08AD6FC1B4145B027432EDDD7D701">
    <w:name w:val="2AA08AD6FC1B4145B027432EDDD7D701"/>
    <w:rsid w:val="008B738D"/>
  </w:style>
  <w:style w:type="paragraph" w:customStyle="1" w:styleId="2F5957761E8C40A89A29266D23F43E1F">
    <w:name w:val="2F5957761E8C40A89A29266D23F43E1F"/>
    <w:rsid w:val="008B738D"/>
  </w:style>
  <w:style w:type="paragraph" w:customStyle="1" w:styleId="7A89699365A64EBE97C86CD48928048E">
    <w:name w:val="7A89699365A64EBE97C86CD48928048E"/>
    <w:rsid w:val="008B738D"/>
  </w:style>
  <w:style w:type="paragraph" w:customStyle="1" w:styleId="DD9C8351E66E428D96E0C77CB683DC61">
    <w:name w:val="DD9C8351E66E428D96E0C77CB683DC61"/>
    <w:rsid w:val="008B738D"/>
  </w:style>
  <w:style w:type="paragraph" w:customStyle="1" w:styleId="39AC5BF5457F462B8F4CB8522ADED356">
    <w:name w:val="39AC5BF5457F462B8F4CB8522ADED356"/>
    <w:rsid w:val="008B738D"/>
  </w:style>
  <w:style w:type="paragraph" w:customStyle="1" w:styleId="3306528D75494173AAC142DB52F7D80C">
    <w:name w:val="3306528D75494173AAC142DB52F7D80C"/>
    <w:rsid w:val="008B738D"/>
  </w:style>
  <w:style w:type="paragraph" w:customStyle="1" w:styleId="A7F84793734F4361B2039A625E993509">
    <w:name w:val="A7F84793734F4361B2039A625E993509"/>
    <w:rsid w:val="008B738D"/>
  </w:style>
  <w:style w:type="paragraph" w:customStyle="1" w:styleId="4A0C1AEC17104D6AA3BCB60CF367F110">
    <w:name w:val="4A0C1AEC17104D6AA3BCB60CF367F110"/>
    <w:rsid w:val="008B738D"/>
  </w:style>
  <w:style w:type="paragraph" w:customStyle="1" w:styleId="4B466A7AAD1C4B0BB420C72B1E551659">
    <w:name w:val="4B466A7AAD1C4B0BB420C72B1E551659"/>
    <w:rsid w:val="008B738D"/>
  </w:style>
  <w:style w:type="paragraph" w:customStyle="1" w:styleId="228FBA1003C34C31A4C5698936433752">
    <w:name w:val="228FBA1003C34C31A4C5698936433752"/>
    <w:rsid w:val="008B738D"/>
  </w:style>
  <w:style w:type="paragraph" w:customStyle="1" w:styleId="BAC06E73ED7B4121B20048FBF47F9976">
    <w:name w:val="BAC06E73ED7B4121B20048FBF47F9976"/>
    <w:rsid w:val="008B738D"/>
  </w:style>
  <w:style w:type="paragraph" w:customStyle="1" w:styleId="0C7697AA38F7490B91DD4638C269BB44">
    <w:name w:val="0C7697AA38F7490B91DD4638C269BB44"/>
    <w:rsid w:val="008B738D"/>
  </w:style>
  <w:style w:type="paragraph" w:customStyle="1" w:styleId="F957D94B978A4C5F96CBEC71AB017D68">
    <w:name w:val="F957D94B978A4C5F96CBEC71AB017D68"/>
    <w:rsid w:val="008B738D"/>
  </w:style>
  <w:style w:type="paragraph" w:customStyle="1" w:styleId="0499F1C1D3C24A0FAA26F863E823E104">
    <w:name w:val="0499F1C1D3C24A0FAA26F863E823E104"/>
    <w:rsid w:val="008B738D"/>
  </w:style>
  <w:style w:type="paragraph" w:customStyle="1" w:styleId="30422F91DC8540AA9014D0CE1DC98B93">
    <w:name w:val="30422F91DC8540AA9014D0CE1DC98B93"/>
    <w:rsid w:val="008B738D"/>
  </w:style>
  <w:style w:type="paragraph" w:customStyle="1" w:styleId="77160DDE3C1546B897DEB7A838C251A2">
    <w:name w:val="77160DDE3C1546B897DEB7A838C251A2"/>
    <w:rsid w:val="008B738D"/>
  </w:style>
  <w:style w:type="paragraph" w:customStyle="1" w:styleId="8329C8147AA1480E8E843345E8761FEF">
    <w:name w:val="8329C8147AA1480E8E843345E8761FEF"/>
    <w:rsid w:val="008B738D"/>
  </w:style>
  <w:style w:type="paragraph" w:customStyle="1" w:styleId="4A4B84BA26364D1C80496F1FB7D90E4F">
    <w:name w:val="4A4B84BA26364D1C80496F1FB7D90E4F"/>
    <w:rsid w:val="008B738D"/>
  </w:style>
  <w:style w:type="paragraph" w:customStyle="1" w:styleId="53EFB1DF442441C591B1757E357DFF65">
    <w:name w:val="53EFB1DF442441C591B1757E357DFF65"/>
    <w:rsid w:val="008B738D"/>
  </w:style>
  <w:style w:type="paragraph" w:customStyle="1" w:styleId="F004A5EC68CF445F8D3499B3BD98FBC8">
    <w:name w:val="F004A5EC68CF445F8D3499B3BD98FBC8"/>
    <w:rsid w:val="008B738D"/>
  </w:style>
  <w:style w:type="paragraph" w:customStyle="1" w:styleId="605F24CCAE174E9CB5778F5824BB1768">
    <w:name w:val="605F24CCAE174E9CB5778F5824BB1768"/>
    <w:rsid w:val="008B738D"/>
  </w:style>
  <w:style w:type="paragraph" w:customStyle="1" w:styleId="C101F2493F8F4C07908EFF948D191D3D">
    <w:name w:val="C101F2493F8F4C07908EFF948D191D3D"/>
    <w:rsid w:val="008B738D"/>
  </w:style>
  <w:style w:type="paragraph" w:customStyle="1" w:styleId="445FFF576B854D19937D965BCD29D5BD">
    <w:name w:val="445FFF576B854D19937D965BCD29D5BD"/>
    <w:rsid w:val="008B738D"/>
  </w:style>
  <w:style w:type="paragraph" w:customStyle="1" w:styleId="6622D26133E148E484E82FC57186B4D5">
    <w:name w:val="6622D26133E148E484E82FC57186B4D5"/>
    <w:rsid w:val="008B738D"/>
  </w:style>
  <w:style w:type="paragraph" w:customStyle="1" w:styleId="68C79797B91E45F89E8375B892C2412C">
    <w:name w:val="68C79797B91E45F89E8375B892C2412C"/>
    <w:rsid w:val="008B738D"/>
  </w:style>
  <w:style w:type="paragraph" w:customStyle="1" w:styleId="9FEB7A2796E042839A810800441D6FC6">
    <w:name w:val="9FEB7A2796E042839A810800441D6FC6"/>
    <w:rsid w:val="008B738D"/>
  </w:style>
  <w:style w:type="paragraph" w:customStyle="1" w:styleId="962708DEEAA341359311BA981FADA1FD">
    <w:name w:val="962708DEEAA341359311BA981FADA1FD"/>
    <w:rsid w:val="008B738D"/>
  </w:style>
  <w:style w:type="paragraph" w:customStyle="1" w:styleId="5A05A9A4B391481C9F12C546E736D4CA">
    <w:name w:val="5A05A9A4B391481C9F12C546E736D4CA"/>
    <w:rsid w:val="008B738D"/>
  </w:style>
  <w:style w:type="paragraph" w:customStyle="1" w:styleId="20F09A5F29B74CA5A8A3F01D7A53FA3E">
    <w:name w:val="20F09A5F29B74CA5A8A3F01D7A53FA3E"/>
    <w:rsid w:val="008B738D"/>
  </w:style>
  <w:style w:type="paragraph" w:customStyle="1" w:styleId="A2D2605F14DB4120904FB5B57ECD94A8">
    <w:name w:val="A2D2605F14DB4120904FB5B57ECD94A8"/>
    <w:rsid w:val="008B738D"/>
  </w:style>
  <w:style w:type="paragraph" w:customStyle="1" w:styleId="AD877462E9044AF1B83C524AD1F23A3D">
    <w:name w:val="AD877462E9044AF1B83C524AD1F23A3D"/>
    <w:rsid w:val="008B738D"/>
  </w:style>
  <w:style w:type="paragraph" w:customStyle="1" w:styleId="B1D35FC613CD4967A388FA705F9567E6">
    <w:name w:val="B1D35FC613CD4967A388FA705F9567E6"/>
    <w:rsid w:val="008B738D"/>
  </w:style>
  <w:style w:type="paragraph" w:customStyle="1" w:styleId="E865EE4BFB6F41EC89D0A6696C33FB69">
    <w:name w:val="E865EE4BFB6F41EC89D0A6696C33FB69"/>
    <w:rsid w:val="008B738D"/>
  </w:style>
  <w:style w:type="paragraph" w:customStyle="1" w:styleId="B6C320F2699340AD84DD80E3247731FD">
    <w:name w:val="B6C320F2699340AD84DD80E3247731FD"/>
    <w:rsid w:val="008B738D"/>
  </w:style>
  <w:style w:type="paragraph" w:customStyle="1" w:styleId="9E56E95004FD4072802BB0D20D24CEA3">
    <w:name w:val="9E56E95004FD4072802BB0D20D24CEA3"/>
    <w:rsid w:val="008B738D"/>
  </w:style>
  <w:style w:type="paragraph" w:customStyle="1" w:styleId="B8C33B9663264009BDAC05F6BADD524E">
    <w:name w:val="B8C33B9663264009BDAC05F6BADD524E"/>
    <w:rsid w:val="008B738D"/>
  </w:style>
  <w:style w:type="paragraph" w:customStyle="1" w:styleId="A5C056092B664DE0B73CC13A643D1B83">
    <w:name w:val="A5C056092B664DE0B73CC13A643D1B83"/>
    <w:rsid w:val="008B738D"/>
  </w:style>
  <w:style w:type="paragraph" w:customStyle="1" w:styleId="1F6247A61B2442F48F407EBFA37F8DBF">
    <w:name w:val="1F6247A61B2442F48F407EBFA37F8DBF"/>
    <w:rsid w:val="008B738D"/>
  </w:style>
  <w:style w:type="paragraph" w:customStyle="1" w:styleId="1972B48D3ADA4FCA96821DB479120A75">
    <w:name w:val="1972B48D3ADA4FCA96821DB479120A75"/>
    <w:rsid w:val="008B738D"/>
  </w:style>
  <w:style w:type="paragraph" w:customStyle="1" w:styleId="B578B2EC69B0426DBA57DD3C4C00D484">
    <w:name w:val="B578B2EC69B0426DBA57DD3C4C00D484"/>
    <w:rsid w:val="008B738D"/>
  </w:style>
  <w:style w:type="paragraph" w:customStyle="1" w:styleId="0576928466834F239D8447233BBCD08A">
    <w:name w:val="0576928466834F239D8447233BBCD08A"/>
    <w:rsid w:val="008B738D"/>
  </w:style>
  <w:style w:type="paragraph" w:customStyle="1" w:styleId="FFB415D04A894565A285F7C2EDAB78D6">
    <w:name w:val="FFB415D04A894565A285F7C2EDAB78D6"/>
    <w:rsid w:val="008B738D"/>
  </w:style>
  <w:style w:type="paragraph" w:customStyle="1" w:styleId="96770F8530284748BE09415C7BF619C3">
    <w:name w:val="96770F8530284748BE09415C7BF619C3"/>
    <w:rsid w:val="008B738D"/>
  </w:style>
  <w:style w:type="paragraph" w:customStyle="1" w:styleId="0DFF1BED78F348F4B6AE6147D47F0608">
    <w:name w:val="0DFF1BED78F348F4B6AE6147D47F0608"/>
    <w:rsid w:val="008B738D"/>
  </w:style>
  <w:style w:type="paragraph" w:customStyle="1" w:styleId="4515AC36625840F6AC229EC06C874775">
    <w:name w:val="4515AC36625840F6AC229EC06C874775"/>
    <w:rsid w:val="008B738D"/>
  </w:style>
  <w:style w:type="paragraph" w:customStyle="1" w:styleId="F14C4CE5E86E4D0D9664FB109B2586A0">
    <w:name w:val="F14C4CE5E86E4D0D9664FB109B2586A0"/>
    <w:rsid w:val="008B738D"/>
  </w:style>
  <w:style w:type="paragraph" w:customStyle="1" w:styleId="2FA9F0B58FB94E1E915C183324495C22">
    <w:name w:val="2FA9F0B58FB94E1E915C183324495C22"/>
    <w:rsid w:val="008B738D"/>
  </w:style>
  <w:style w:type="paragraph" w:customStyle="1" w:styleId="C45D3D94BE5B43D6BA50F2688E41F1BB">
    <w:name w:val="C45D3D94BE5B43D6BA50F2688E41F1BB"/>
    <w:rsid w:val="008B738D"/>
  </w:style>
  <w:style w:type="paragraph" w:customStyle="1" w:styleId="52D680BED79E4FB6B531BFC8CB45E921">
    <w:name w:val="52D680BED79E4FB6B531BFC8CB45E921"/>
    <w:rsid w:val="008B738D"/>
  </w:style>
  <w:style w:type="paragraph" w:customStyle="1" w:styleId="3CFEA136EB254A29ADF3F01DAF646741">
    <w:name w:val="3CFEA136EB254A29ADF3F01DAF646741"/>
    <w:rsid w:val="008B738D"/>
  </w:style>
  <w:style w:type="paragraph" w:customStyle="1" w:styleId="BEB411FB5CC64272A482A820477A5E19">
    <w:name w:val="BEB411FB5CC64272A482A820477A5E19"/>
    <w:rsid w:val="008B738D"/>
  </w:style>
  <w:style w:type="paragraph" w:customStyle="1" w:styleId="A3FD8F81D4474DF08F67E32FD44CA502">
    <w:name w:val="A3FD8F81D4474DF08F67E32FD44CA502"/>
    <w:rsid w:val="008B738D"/>
  </w:style>
  <w:style w:type="paragraph" w:customStyle="1" w:styleId="3262370BFB214D93A88C9FDCECB3AB11">
    <w:name w:val="3262370BFB214D93A88C9FDCECB3AB11"/>
    <w:rsid w:val="008B738D"/>
  </w:style>
  <w:style w:type="paragraph" w:customStyle="1" w:styleId="87143F780BB9423DB33DA8BEB9792929">
    <w:name w:val="87143F780BB9423DB33DA8BEB9792929"/>
    <w:rsid w:val="008B738D"/>
  </w:style>
  <w:style w:type="paragraph" w:customStyle="1" w:styleId="B27E9E64A20C473285E2B8427A7D9B06">
    <w:name w:val="B27E9E64A20C473285E2B8427A7D9B06"/>
    <w:rsid w:val="008B738D"/>
  </w:style>
  <w:style w:type="paragraph" w:customStyle="1" w:styleId="6307BAD2A3A74B589A1206E88BF1CAA1">
    <w:name w:val="6307BAD2A3A74B589A1206E88BF1CAA1"/>
    <w:rsid w:val="008B738D"/>
  </w:style>
  <w:style w:type="paragraph" w:customStyle="1" w:styleId="BAD0D7E53F8B4E36AFC446E82F0A7994">
    <w:name w:val="BAD0D7E53F8B4E36AFC446E82F0A7994"/>
    <w:rsid w:val="008B738D"/>
  </w:style>
  <w:style w:type="paragraph" w:customStyle="1" w:styleId="A760A047EB684D0A9228AF74BFFCE9B1">
    <w:name w:val="A760A047EB684D0A9228AF74BFFCE9B1"/>
    <w:rsid w:val="008B738D"/>
  </w:style>
  <w:style w:type="paragraph" w:customStyle="1" w:styleId="F9A6CBDDDBE34A92905BD47C17B7B14F">
    <w:name w:val="F9A6CBDDDBE34A92905BD47C17B7B14F"/>
    <w:rsid w:val="008B738D"/>
  </w:style>
  <w:style w:type="paragraph" w:customStyle="1" w:styleId="07BDF688CBB44D59936F27707F17960B">
    <w:name w:val="07BDF688CBB44D59936F27707F17960B"/>
    <w:rsid w:val="008B738D"/>
  </w:style>
  <w:style w:type="paragraph" w:customStyle="1" w:styleId="DE7FE6D86AB3484B9CA5406BB483F4C6">
    <w:name w:val="DE7FE6D86AB3484B9CA5406BB483F4C6"/>
    <w:rsid w:val="008B73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A807C1-53DB-40A6-85FD-16647CB3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RecentCollegeGradResume.dotx</Template>
  <TotalTime>233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 Bhadranavar</dc:creator>
  <cp:lastModifiedBy>Vinay</cp:lastModifiedBy>
  <cp:revision>508</cp:revision>
  <cp:lastPrinted>2006-08-01T17:47:00Z</cp:lastPrinted>
  <dcterms:created xsi:type="dcterms:W3CDTF">2011-08-15T17:07:00Z</dcterms:created>
  <dcterms:modified xsi:type="dcterms:W3CDTF">2011-09-10T11:38:00Z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